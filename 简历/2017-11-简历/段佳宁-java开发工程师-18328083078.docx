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1"/>
        <w:gridCol w:w="1842"/>
      </w:tblGrid>
      <w:tr w:rsidR="008D2E49" w:rsidRPr="00DC168B" w:rsidTr="007D61C5">
        <w:trPr>
          <w:trHeight w:val="1810"/>
        </w:trPr>
        <w:tc>
          <w:tcPr>
            <w:tcW w:w="6491" w:type="dxa"/>
          </w:tcPr>
          <w:p w:rsidR="008D2E49" w:rsidRPr="00DC168B" w:rsidRDefault="006C5FD5" w:rsidP="00B8341C">
            <w:pPr>
              <w:pStyle w:val="a6"/>
              <w:tabs>
                <w:tab w:val="left" w:pos="5475"/>
              </w:tabs>
              <w:spacing w:line="276" w:lineRule="auto"/>
              <w:rPr>
                <w:rFonts w:ascii="黑体" w:eastAsia="黑体" w:hAnsi="黑体"/>
              </w:rPr>
            </w:pPr>
            <w:sdt>
              <w:sdtPr>
                <w:rPr>
                  <w:rFonts w:ascii="黑体" w:eastAsia="黑体" w:hAnsi="黑体"/>
                </w:rPr>
                <w:alias w:val="你的姓名"/>
                <w:tag w:val=""/>
                <w:id w:val="-936988443"/>
                <w:placeholder>
                  <w:docPart w:val="DB5E1ACB01134BE38F71BC7F45BDF15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D2E49" w:rsidRPr="00DC168B">
                  <w:rPr>
                    <w:rFonts w:ascii="黑体" w:eastAsia="黑体" w:hAnsi="黑体"/>
                  </w:rPr>
                  <w:t>段佳宁</w:t>
                </w:r>
              </w:sdtContent>
            </w:sdt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3826"/>
            </w:tblGrid>
            <w:tr w:rsidR="0035039E" w:rsidTr="006725E7">
              <w:tc>
                <w:tcPr>
                  <w:tcW w:w="2439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 w:hint="eastAsia"/>
                    </w:rPr>
                  </w:pPr>
                  <w:r>
                    <w:rPr>
                      <w:rFonts w:ascii="黑体" w:eastAsia="黑体" w:hAnsi="黑体" w:hint="eastAsia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性别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：男</w:t>
                  </w:r>
                </w:p>
              </w:tc>
              <w:tc>
                <w:tcPr>
                  <w:tcW w:w="3826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>|</w:t>
                  </w:r>
                  <w:r>
                    <w:rPr>
                      <w:rFonts w:ascii="黑体" w:eastAsia="黑体" w:hAnsi="黑体"/>
                    </w:rPr>
                    <w:t xml:space="preserve">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年龄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</w:t>
                  </w:r>
                  <w:r w:rsidR="0035039E" w:rsidRPr="0035039E">
                    <w:rPr>
                      <w:rFonts w:ascii="黑体" w:eastAsia="黑体" w:hAnsi="黑体"/>
                    </w:rPr>
                    <w:t>23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岁</w:t>
                  </w:r>
                </w:p>
              </w:tc>
            </w:tr>
            <w:tr w:rsidR="0035039E" w:rsidTr="006725E7">
              <w:tc>
                <w:tcPr>
                  <w:tcW w:w="2439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毕业学校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：西南民族大学</w:t>
                  </w:r>
                </w:p>
              </w:tc>
              <w:tc>
                <w:tcPr>
                  <w:tcW w:w="3826" w:type="dxa"/>
                  <w:vAlign w:val="center"/>
                </w:tcPr>
                <w:p w:rsidR="0035039E" w:rsidRDefault="006725E7" w:rsidP="0035039E">
                  <w:pPr>
                    <w:spacing w:line="240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学历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：本科</w:t>
                  </w:r>
                </w:p>
              </w:tc>
            </w:tr>
            <w:tr w:rsidR="0035039E" w:rsidTr="006725E7">
              <w:tc>
                <w:tcPr>
                  <w:tcW w:w="2439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专业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：软件工程</w:t>
                  </w:r>
                </w:p>
              </w:tc>
              <w:tc>
                <w:tcPr>
                  <w:tcW w:w="3826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工作经验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：应届生</w:t>
                  </w:r>
                </w:p>
              </w:tc>
            </w:tr>
            <w:tr w:rsidR="0035039E" w:rsidTr="006725E7">
              <w:tc>
                <w:tcPr>
                  <w:tcW w:w="2439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现居住于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：四川</w:t>
                  </w:r>
                  <w:r w:rsidR="0035039E" w:rsidRPr="0035039E">
                    <w:rPr>
                      <w:rFonts w:ascii="黑体" w:eastAsia="黑体" w:hAnsi="黑体"/>
                    </w:rPr>
                    <w:t>/</w:t>
                  </w:r>
                  <w:r w:rsidR="00F8009D">
                    <w:rPr>
                      <w:rFonts w:ascii="黑体" w:eastAsia="黑体" w:hAnsi="黑体" w:hint="eastAsia"/>
                    </w:rPr>
                    <w:t>成都</w:t>
                  </w:r>
                  <w:bookmarkStart w:id="0" w:name="_GoBack"/>
                  <w:bookmarkEnd w:id="0"/>
                </w:p>
              </w:tc>
              <w:tc>
                <w:tcPr>
                  <w:tcW w:w="3826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籍贯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：云南</w:t>
                  </w:r>
                  <w:r w:rsidR="0035039E" w:rsidRPr="0035039E">
                    <w:rPr>
                      <w:rFonts w:ascii="黑体" w:eastAsia="黑体" w:hAnsi="黑体"/>
                    </w:rPr>
                    <w:t>/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大理</w:t>
                  </w:r>
                </w:p>
              </w:tc>
            </w:tr>
            <w:tr w:rsidR="0035039E" w:rsidTr="006725E7">
              <w:tc>
                <w:tcPr>
                  <w:tcW w:w="2439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电话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</w:t>
                  </w:r>
                  <w:r w:rsidR="0035039E" w:rsidRPr="0035039E">
                    <w:rPr>
                      <w:rFonts w:ascii="黑体" w:eastAsia="黑体" w:hAnsi="黑体"/>
                    </w:rPr>
                    <w:t>18328083078</w:t>
                  </w:r>
                </w:p>
              </w:tc>
              <w:tc>
                <w:tcPr>
                  <w:tcW w:w="3826" w:type="dxa"/>
                  <w:vAlign w:val="center"/>
                </w:tcPr>
                <w:p w:rsidR="0035039E" w:rsidRDefault="006725E7" w:rsidP="006725E7">
                  <w:pPr>
                    <w:spacing w:line="276" w:lineRule="auto"/>
                    <w:rPr>
                      <w:rFonts w:ascii="黑体" w:eastAsia="黑体" w:hAnsi="黑体"/>
                    </w:rPr>
                  </w:pPr>
                  <w:r>
                    <w:rPr>
                      <w:rFonts w:ascii="黑体" w:eastAsia="黑体" w:hAnsi="黑体" w:hint="eastAsia"/>
                    </w:rPr>
                    <w:t xml:space="preserve">| </w:t>
                  </w:r>
                  <w:r w:rsidR="0035039E" w:rsidRPr="00F8009D">
                    <w:rPr>
                      <w:rFonts w:ascii="黑体" w:eastAsia="黑体" w:hAnsi="黑体" w:hint="eastAsia"/>
                      <w:b/>
                    </w:rPr>
                    <w:t>邮箱</w:t>
                  </w:r>
                  <w:r w:rsidR="0035039E" w:rsidRPr="0035039E">
                    <w:rPr>
                      <w:rFonts w:ascii="黑体" w:eastAsia="黑体" w:hAnsi="黑体" w:hint="eastAsia"/>
                    </w:rPr>
                    <w:t>：</w:t>
                  </w:r>
                  <w:r w:rsidR="0035039E" w:rsidRPr="0035039E">
                    <w:rPr>
                      <w:rFonts w:ascii="黑体" w:eastAsia="黑体" w:hAnsi="黑体"/>
                    </w:rPr>
                    <w:t>duan_jia_ning@163.com</w:t>
                  </w:r>
                </w:p>
              </w:tc>
            </w:tr>
          </w:tbl>
          <w:p w:rsidR="008D2E49" w:rsidRPr="00DC168B" w:rsidRDefault="008D2E49" w:rsidP="0035039E">
            <w:pPr>
              <w:spacing w:line="240" w:lineRule="auto"/>
              <w:rPr>
                <w:rFonts w:ascii="黑体" w:eastAsia="黑体" w:hAnsi="黑体"/>
              </w:rPr>
            </w:pPr>
          </w:p>
        </w:tc>
        <w:tc>
          <w:tcPr>
            <w:tcW w:w="1842" w:type="dxa"/>
          </w:tcPr>
          <w:p w:rsidR="008D2E49" w:rsidRPr="00DC168B" w:rsidRDefault="008D2E49" w:rsidP="00B8341C">
            <w:pPr>
              <w:spacing w:line="276" w:lineRule="auto"/>
              <w:jc w:val="right"/>
              <w:rPr>
                <w:rFonts w:ascii="黑体" w:eastAsia="黑体" w:hAnsi="黑体"/>
              </w:rPr>
            </w:pPr>
            <w:r w:rsidRPr="00DC168B">
              <w:rPr>
                <w:rFonts w:ascii="黑体" w:eastAsia="黑体" w:hAnsi="黑体" w:hint="eastAsia"/>
                <w:noProof/>
              </w:rPr>
              <w:drawing>
                <wp:inline distT="0" distB="0" distL="0" distR="0" wp14:anchorId="106EEA63" wp14:editId="0A229616">
                  <wp:extent cx="810883" cy="1123219"/>
                  <wp:effectExtent l="19050" t="0" r="142240" b="134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21399460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883" cy="1123219"/>
                          </a:xfrm>
                          <a:prstGeom prst="rect">
                            <a:avLst/>
                          </a:prstGeom>
                          <a:effectLst>
                            <a:outerShdw blurRad="63500" dist="88900" dir="3000000" algn="ctr" rotWithShape="0">
                              <a:srgbClr val="000000">
                                <a:alpha val="25000"/>
                              </a:srgbClr>
                            </a:outerShdw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2E49" w:rsidRPr="00DC168B" w:rsidRDefault="008D2E49" w:rsidP="007515D3">
      <w:pPr>
        <w:spacing w:line="276" w:lineRule="auto"/>
        <w:rPr>
          <w:rFonts w:ascii="黑体" w:eastAsia="黑体" w:hAnsi="黑体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4" w:type="dxa"/>
          <w:bottom w:w="284" w:type="dxa"/>
          <w:right w:w="144" w:type="dxa"/>
        </w:tblCellMar>
        <w:tblLook w:val="04A0" w:firstRow="1" w:lastRow="0" w:firstColumn="1" w:lastColumn="0" w:noHBand="0" w:noVBand="1"/>
        <w:tblDescription w:val="基本简历的布局表格"/>
      </w:tblPr>
      <w:tblGrid>
        <w:gridCol w:w="1272"/>
        <w:gridCol w:w="8114"/>
      </w:tblGrid>
      <w:tr w:rsidR="00A163CE" w:rsidRPr="00DC168B" w:rsidTr="00802BA5">
        <w:trPr>
          <w:cantSplit/>
        </w:trPr>
        <w:tc>
          <w:tcPr>
            <w:tcW w:w="1272" w:type="dxa"/>
          </w:tcPr>
          <w:p w:rsidR="00A163CE" w:rsidRPr="00DC168B" w:rsidRDefault="006A44B4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 w:rsidRPr="00DC168B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求职意向</w:t>
            </w:r>
          </w:p>
        </w:tc>
        <w:tc>
          <w:tcPr>
            <w:tcW w:w="8114" w:type="dxa"/>
          </w:tcPr>
          <w:p w:rsidR="00910B31" w:rsidRPr="00DC168B" w:rsidRDefault="007C2656" w:rsidP="00C44837">
            <w:pPr>
              <w:spacing w:line="276" w:lineRule="auto"/>
              <w:rPr>
                <w:rFonts w:ascii="黑体" w:eastAsia="黑体" w:hAnsi="黑体"/>
                <w:caps/>
                <w:color w:val="555555"/>
                <w:kern w:val="20"/>
                <w:sz w:val="16"/>
              </w:rPr>
            </w:pPr>
            <w:r w:rsidRPr="00E25ADF">
              <w:rPr>
                <w:rFonts w:ascii="黑体" w:eastAsia="黑体" w:hAnsi="黑体"/>
              </w:rPr>
              <w:t>Java开发工程师</w:t>
            </w:r>
          </w:p>
        </w:tc>
      </w:tr>
      <w:tr w:rsidR="003B3B62" w:rsidRPr="00DC168B" w:rsidTr="00802BA5">
        <w:trPr>
          <w:cantSplit/>
        </w:trPr>
        <w:tc>
          <w:tcPr>
            <w:tcW w:w="1272" w:type="dxa"/>
          </w:tcPr>
          <w:p w:rsidR="00A163CE" w:rsidRPr="00DC168B" w:rsidRDefault="007D65E2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 w:rsidRPr="00DC168B">
              <w:rPr>
                <w:rFonts w:ascii="黑体" w:eastAsia="黑体" w:hAnsi="黑体"/>
                <w:sz w:val="20"/>
              </w:rPr>
              <w:t>教育经历</w:t>
            </w:r>
          </w:p>
        </w:tc>
        <w:tc>
          <w:tcPr>
            <w:tcW w:w="8114" w:type="dxa"/>
          </w:tcPr>
          <w:p w:rsidR="00A163CE" w:rsidRPr="00DC168B" w:rsidRDefault="00DC168B" w:rsidP="00F1359E">
            <w:pPr>
              <w:spacing w:line="276" w:lineRule="auto"/>
              <w:rPr>
                <w:rFonts w:ascii="黑体" w:eastAsia="黑体" w:hAnsi="黑体" w:cs="微软雅黑"/>
              </w:rPr>
            </w:pPr>
            <w:r w:rsidRPr="00DC168B">
              <w:rPr>
                <w:rFonts w:ascii="黑体" w:eastAsia="黑体" w:hAnsi="黑体" w:cs="微软雅黑"/>
                <w:b/>
              </w:rPr>
              <w:t>时间</w:t>
            </w:r>
            <w:r w:rsidRPr="00DC168B">
              <w:rPr>
                <w:rFonts w:ascii="黑体" w:eastAsia="黑体" w:hAnsi="黑体" w:cs="微软雅黑" w:hint="eastAsia"/>
              </w:rPr>
              <w:t>：</w:t>
            </w:r>
            <w:r w:rsidRPr="00E25ADF">
              <w:rPr>
                <w:rFonts w:ascii="黑体" w:eastAsia="黑体" w:hAnsi="黑体" w:hint="eastAsia"/>
              </w:rPr>
              <w:t xml:space="preserve">2014/9 </w:t>
            </w:r>
            <w:r w:rsidRPr="00E25ADF">
              <w:rPr>
                <w:rFonts w:ascii="黑体" w:eastAsia="黑体" w:hAnsi="黑体"/>
              </w:rPr>
              <w:t>–</w:t>
            </w:r>
            <w:r w:rsidRPr="00E25ADF">
              <w:rPr>
                <w:rFonts w:ascii="黑体" w:eastAsia="黑体" w:hAnsi="黑体" w:hint="eastAsia"/>
              </w:rPr>
              <w:t xml:space="preserve"> 2018/</w:t>
            </w:r>
            <w:r w:rsidRPr="00E25ADF">
              <w:rPr>
                <w:rFonts w:ascii="黑体" w:eastAsia="黑体" w:hAnsi="黑体"/>
              </w:rPr>
              <w:t>7</w:t>
            </w:r>
          </w:p>
          <w:p w:rsidR="00DC168B" w:rsidRPr="00DC168B" w:rsidRDefault="00DC168B" w:rsidP="00F1359E">
            <w:pPr>
              <w:spacing w:line="276" w:lineRule="auto"/>
              <w:rPr>
                <w:rFonts w:ascii="黑体" w:eastAsia="黑体" w:hAnsi="黑体" w:cs="微软雅黑"/>
              </w:rPr>
            </w:pPr>
            <w:r w:rsidRPr="00DC168B">
              <w:rPr>
                <w:rFonts w:ascii="黑体" w:eastAsia="黑体" w:hAnsi="黑体" w:cs="微软雅黑"/>
              </w:rPr>
              <w:t>西南民族大学</w:t>
            </w:r>
            <w:r w:rsidRPr="00DC168B">
              <w:rPr>
                <w:rFonts w:ascii="黑体" w:eastAsia="黑体" w:hAnsi="黑体" w:cs="微软雅黑" w:hint="eastAsia"/>
              </w:rPr>
              <w:t xml:space="preserve">  |</w:t>
            </w:r>
            <w:r w:rsidRPr="00DC168B">
              <w:rPr>
                <w:rFonts w:ascii="黑体" w:eastAsia="黑体" w:hAnsi="黑体" w:cs="微软雅黑"/>
              </w:rPr>
              <w:t xml:space="preserve">  软件工程专业</w:t>
            </w:r>
            <w:r w:rsidRPr="00DC168B">
              <w:rPr>
                <w:rFonts w:ascii="黑体" w:eastAsia="黑体" w:hAnsi="黑体" w:cs="微软雅黑" w:hint="eastAsia"/>
              </w:rPr>
              <w:t xml:space="preserve">  |</w:t>
            </w:r>
            <w:r w:rsidRPr="00DC168B">
              <w:rPr>
                <w:rFonts w:ascii="黑体" w:eastAsia="黑体" w:hAnsi="黑体" w:cs="微软雅黑"/>
              </w:rPr>
              <w:t xml:space="preserve">  本科</w:t>
            </w:r>
          </w:p>
          <w:p w:rsidR="00DC168B" w:rsidRDefault="00DC168B" w:rsidP="00DC168B">
            <w:pPr>
              <w:spacing w:line="276" w:lineRule="auto"/>
              <w:rPr>
                <w:rFonts w:ascii="黑体" w:eastAsia="黑体" w:hAnsi="黑体"/>
              </w:rPr>
            </w:pPr>
            <w:r w:rsidRPr="00DC168B">
              <w:rPr>
                <w:rFonts w:ascii="黑体" w:eastAsia="黑体" w:hAnsi="黑体" w:hint="eastAsia"/>
                <w:b/>
              </w:rPr>
              <w:t>主修课程</w:t>
            </w:r>
            <w:r w:rsidRPr="00DC168B">
              <w:rPr>
                <w:rFonts w:ascii="黑体" w:eastAsia="黑体" w:hAnsi="黑体" w:hint="eastAsia"/>
              </w:rPr>
              <w:t>：操作系统、计算机网络、</w:t>
            </w:r>
            <w:r w:rsidR="003F1A7F">
              <w:rPr>
                <w:rFonts w:ascii="黑体" w:eastAsia="黑体" w:hAnsi="黑体" w:hint="eastAsia"/>
              </w:rPr>
              <w:t>Java</w:t>
            </w:r>
            <w:r w:rsidRPr="00DC168B">
              <w:rPr>
                <w:rFonts w:ascii="黑体" w:eastAsia="黑体" w:hAnsi="黑体" w:hint="eastAsia"/>
              </w:rPr>
              <w:t>程序设计、数据结构、数据库系统原理、UML建模、软件需求与项目管理、软件工程、计算机组成原理</w:t>
            </w:r>
          </w:p>
          <w:p w:rsidR="00DC168B" w:rsidRDefault="00DC168B" w:rsidP="00DC168B">
            <w:pPr>
              <w:spacing w:line="276" w:lineRule="auto"/>
              <w:rPr>
                <w:rFonts w:ascii="黑体" w:eastAsia="黑体" w:hAnsi="黑体"/>
              </w:rPr>
            </w:pPr>
            <w:r w:rsidRPr="005E4C82">
              <w:rPr>
                <w:rFonts w:ascii="黑体" w:eastAsia="黑体" w:hAnsi="黑体"/>
                <w:b/>
              </w:rPr>
              <w:t>专业成绩</w:t>
            </w:r>
            <w:r>
              <w:rPr>
                <w:rFonts w:ascii="黑体" w:eastAsia="黑体" w:hAnsi="黑体" w:hint="eastAsia"/>
              </w:rPr>
              <w:t>：</w:t>
            </w:r>
            <w:r>
              <w:rPr>
                <w:rFonts w:ascii="黑体" w:eastAsia="黑体" w:hAnsi="黑体"/>
              </w:rPr>
              <w:t>专业排名前</w:t>
            </w:r>
            <w:r>
              <w:rPr>
                <w:rFonts w:ascii="黑体" w:eastAsia="黑体" w:hAnsi="黑体" w:hint="eastAsia"/>
              </w:rPr>
              <w:t>30%</w:t>
            </w:r>
          </w:p>
          <w:p w:rsidR="005E4C82" w:rsidRPr="00DC168B" w:rsidRDefault="005E4C82" w:rsidP="00DC168B">
            <w:pPr>
              <w:spacing w:line="276" w:lineRule="auto"/>
              <w:rPr>
                <w:rFonts w:ascii="黑体" w:eastAsia="黑体" w:hAnsi="黑体"/>
              </w:rPr>
            </w:pPr>
            <w:r w:rsidRPr="005E4C82">
              <w:rPr>
                <w:rFonts w:ascii="黑体" w:eastAsia="黑体" w:hAnsi="黑体"/>
                <w:b/>
              </w:rPr>
              <w:t>外语</w:t>
            </w:r>
            <w:r>
              <w:rPr>
                <w:rFonts w:ascii="黑体" w:eastAsia="黑体" w:hAnsi="黑体" w:hint="eastAsia"/>
                <w:b/>
              </w:rPr>
              <w:t>水平</w:t>
            </w:r>
            <w:r>
              <w:rPr>
                <w:rFonts w:ascii="黑体" w:eastAsia="黑体" w:hAnsi="黑体" w:hint="eastAsia"/>
              </w:rPr>
              <w:t>：</w:t>
            </w:r>
            <w:r>
              <w:rPr>
                <w:rFonts w:ascii="黑体" w:eastAsia="黑体" w:hAnsi="黑体"/>
              </w:rPr>
              <w:t>英语四级</w:t>
            </w:r>
          </w:p>
        </w:tc>
      </w:tr>
      <w:tr w:rsidR="007C2656" w:rsidRPr="00DC168B" w:rsidTr="00802BA5">
        <w:trPr>
          <w:cantSplit/>
        </w:trPr>
        <w:tc>
          <w:tcPr>
            <w:tcW w:w="1272" w:type="dxa"/>
          </w:tcPr>
          <w:p w:rsidR="007C2656" w:rsidRPr="00DC168B" w:rsidRDefault="005E4C82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</w:pPr>
            <w:r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专业技能</w:t>
            </w:r>
          </w:p>
        </w:tc>
        <w:tc>
          <w:tcPr>
            <w:tcW w:w="8114" w:type="dxa"/>
          </w:tcPr>
          <w:p w:rsidR="007C2656" w:rsidRPr="005E3DB7" w:rsidRDefault="005E4C82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熟练掌握javaSE面向对象编程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Pr="005E3DB7">
              <w:rPr>
                <w:rFonts w:ascii="黑体" w:eastAsia="黑体" w:hAnsi="黑体"/>
              </w:rPr>
              <w:t>了解C/C++;</w:t>
            </w:r>
          </w:p>
          <w:p w:rsidR="00EC3145" w:rsidRPr="005E3DB7" w:rsidRDefault="00EC3145" w:rsidP="00EC3145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熟练掌握MySQL数据库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Pr="005E3DB7">
              <w:rPr>
                <w:rFonts w:ascii="黑体" w:eastAsia="黑体" w:hAnsi="黑体"/>
              </w:rPr>
              <w:t>了解SQLServer和Oracle数据库</w:t>
            </w:r>
            <w:r w:rsidRPr="005E3DB7">
              <w:rPr>
                <w:rFonts w:ascii="黑体" w:eastAsia="黑体" w:hAnsi="黑体" w:hint="eastAsia"/>
              </w:rPr>
              <w:t>；</w:t>
            </w:r>
          </w:p>
          <w:p w:rsidR="00EC3145" w:rsidRPr="005E3DB7" w:rsidRDefault="00EC3145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熟练掌握Eclise</w:t>
            </w:r>
            <w:r w:rsidRPr="005E3DB7">
              <w:rPr>
                <w:rFonts w:ascii="黑体" w:eastAsia="黑体" w:hAnsi="黑体" w:hint="eastAsia"/>
              </w:rPr>
              <w:t>、</w:t>
            </w:r>
            <w:r w:rsidRPr="005E3DB7">
              <w:rPr>
                <w:rFonts w:ascii="黑体" w:eastAsia="黑体" w:hAnsi="黑体"/>
              </w:rPr>
              <w:t>Intellij IDEA开发工具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="003F1A7F">
              <w:rPr>
                <w:rFonts w:ascii="黑体" w:eastAsia="黑体" w:hAnsi="黑体" w:hint="eastAsia"/>
              </w:rPr>
              <w:t>熟悉</w:t>
            </w:r>
            <w:r w:rsidRPr="005E3DB7">
              <w:rPr>
                <w:rFonts w:ascii="黑体" w:eastAsia="黑体" w:hAnsi="黑体" w:hint="eastAsia"/>
              </w:rPr>
              <w:t>MAT内存泄漏检测工具；</w:t>
            </w:r>
          </w:p>
          <w:p w:rsidR="005E4C82" w:rsidRPr="005E3DB7" w:rsidRDefault="005E4C82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熟悉javaEE技术</w:t>
            </w:r>
            <w:r w:rsidR="00EC3145" w:rsidRPr="005E3DB7">
              <w:rPr>
                <w:rFonts w:ascii="黑体" w:eastAsia="黑体" w:hAnsi="黑体" w:hint="eastAsia"/>
              </w:rPr>
              <w:t>、</w:t>
            </w:r>
            <w:r w:rsidRPr="005E3DB7">
              <w:rPr>
                <w:rFonts w:ascii="黑体" w:eastAsia="黑体" w:hAnsi="黑体" w:hint="eastAsia"/>
              </w:rPr>
              <w:t>HTML、CSS和JavaScript，熟悉jQuery、BootStrap和Ajax技术；</w:t>
            </w:r>
          </w:p>
          <w:p w:rsidR="005E4C82" w:rsidRPr="005E3DB7" w:rsidRDefault="005E4C82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熟悉Spring</w:t>
            </w:r>
            <w:r w:rsidRPr="005E3DB7">
              <w:rPr>
                <w:rFonts w:ascii="黑体" w:eastAsia="黑体" w:hAnsi="黑体" w:hint="eastAsia"/>
              </w:rPr>
              <w:t>、</w:t>
            </w:r>
            <w:r w:rsidRPr="005E3DB7">
              <w:rPr>
                <w:rFonts w:ascii="黑体" w:eastAsia="黑体" w:hAnsi="黑体"/>
              </w:rPr>
              <w:t>SpringMVC和MyBatis框架</w:t>
            </w:r>
            <w:r w:rsidRPr="005E3DB7">
              <w:rPr>
                <w:rFonts w:ascii="黑体" w:eastAsia="黑体" w:hAnsi="黑体" w:hint="eastAsia"/>
              </w:rPr>
              <w:t>；</w:t>
            </w:r>
          </w:p>
          <w:p w:rsidR="00F02504" w:rsidRPr="005E3DB7" w:rsidRDefault="00F02504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了解Tomcat</w:t>
            </w:r>
            <w:r w:rsidRPr="005E3DB7">
              <w:rPr>
                <w:rFonts w:ascii="黑体" w:eastAsia="黑体" w:hAnsi="黑体" w:hint="eastAsia"/>
              </w:rPr>
              <w:t>容器和</w:t>
            </w:r>
            <w:r w:rsidRPr="005E3DB7">
              <w:rPr>
                <w:rFonts w:ascii="黑体" w:eastAsia="黑体" w:hAnsi="黑体"/>
              </w:rPr>
              <w:t>Maven</w:t>
            </w:r>
            <w:r w:rsidRPr="005E3DB7">
              <w:rPr>
                <w:rFonts w:ascii="黑体" w:eastAsia="黑体" w:hAnsi="黑体" w:hint="eastAsia"/>
              </w:rPr>
              <w:t>项目管理工具，了解</w:t>
            </w:r>
            <w:r w:rsidRPr="005E3DB7">
              <w:rPr>
                <w:rFonts w:ascii="黑体" w:eastAsia="黑体" w:hAnsi="黑体"/>
              </w:rPr>
              <w:t>SVN</w:t>
            </w:r>
            <w:r w:rsidRPr="005E3DB7">
              <w:rPr>
                <w:rFonts w:ascii="黑体" w:eastAsia="黑体" w:hAnsi="黑体" w:hint="eastAsia"/>
              </w:rPr>
              <w:t>和</w:t>
            </w:r>
            <w:r w:rsidRPr="005E3DB7">
              <w:rPr>
                <w:rFonts w:ascii="黑体" w:eastAsia="黑体" w:hAnsi="黑体"/>
              </w:rPr>
              <w:t>Git</w:t>
            </w:r>
            <w:r w:rsidRPr="005E3DB7">
              <w:rPr>
                <w:rFonts w:ascii="黑体" w:eastAsia="黑体" w:hAnsi="黑体" w:hint="eastAsia"/>
              </w:rPr>
              <w:t>版本控制系统；</w:t>
            </w:r>
          </w:p>
          <w:p w:rsidR="005E4C82" w:rsidRPr="005E3DB7" w:rsidRDefault="005E4C82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熟悉Socket和HTTP网络通信机制</w:t>
            </w:r>
            <w:r w:rsidRPr="005E3DB7">
              <w:rPr>
                <w:rFonts w:ascii="黑体" w:eastAsia="黑体" w:hAnsi="黑体" w:hint="eastAsia"/>
              </w:rPr>
              <w:t>；</w:t>
            </w:r>
          </w:p>
          <w:p w:rsidR="005E4C82" w:rsidRPr="005E3DB7" w:rsidRDefault="005E4C82" w:rsidP="00F1359E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</w:rPr>
              <w:t>能够阅读英文文档</w:t>
            </w:r>
            <w:r w:rsidRPr="005E3DB7">
              <w:rPr>
                <w:rFonts w:ascii="黑体" w:eastAsia="黑体" w:hAnsi="黑体" w:hint="eastAsia"/>
              </w:rPr>
              <w:t>，独立快速解决问题；</w:t>
            </w:r>
          </w:p>
          <w:p w:rsidR="005E4C82" w:rsidRPr="00DC168B" w:rsidRDefault="005E4C82" w:rsidP="00F02504">
            <w:pPr>
              <w:spacing w:line="276" w:lineRule="auto"/>
              <w:rPr>
                <w:rFonts w:ascii="黑体" w:eastAsia="黑体" w:hAnsi="黑体"/>
                <w:sz w:val="19"/>
                <w:szCs w:val="19"/>
              </w:rPr>
            </w:pPr>
            <w:r w:rsidRPr="005E3DB7">
              <w:rPr>
                <w:rFonts w:ascii="黑体" w:eastAsia="黑体" w:hAnsi="黑体"/>
              </w:rPr>
              <w:t>能够独立编写需求分析文档</w:t>
            </w:r>
            <w:r w:rsidRPr="005E3DB7">
              <w:rPr>
                <w:rFonts w:ascii="黑体" w:eastAsia="黑体" w:hAnsi="黑体" w:hint="eastAsia"/>
              </w:rPr>
              <w:t>，绘制</w:t>
            </w:r>
            <w:r w:rsidRPr="005E3DB7">
              <w:rPr>
                <w:rFonts w:ascii="黑体" w:eastAsia="黑体" w:hAnsi="黑体"/>
              </w:rPr>
              <w:t>UML图</w:t>
            </w:r>
            <w:r w:rsidRPr="005E3DB7">
              <w:rPr>
                <w:rFonts w:ascii="黑体" w:eastAsia="黑体" w:hAnsi="黑体" w:hint="eastAsia"/>
              </w:rPr>
              <w:t>，</w:t>
            </w:r>
            <w:r w:rsidR="00F02504" w:rsidRPr="005E3DB7">
              <w:rPr>
                <w:rFonts w:ascii="黑体" w:eastAsia="黑体" w:hAnsi="黑体" w:hint="eastAsia"/>
              </w:rPr>
              <w:t>使用</w:t>
            </w:r>
            <w:r w:rsidR="00F02504" w:rsidRPr="005E3DB7">
              <w:rPr>
                <w:rFonts w:ascii="黑体" w:eastAsia="黑体" w:hAnsi="黑体"/>
              </w:rPr>
              <w:t>Junit</w:t>
            </w:r>
            <w:r w:rsidRPr="005E3DB7">
              <w:rPr>
                <w:rFonts w:ascii="黑体" w:eastAsia="黑体" w:hAnsi="黑体" w:hint="eastAsia"/>
              </w:rPr>
              <w:t>进行</w:t>
            </w:r>
            <w:r w:rsidR="00F02504" w:rsidRPr="005E3DB7">
              <w:rPr>
                <w:rFonts w:ascii="黑体" w:eastAsia="黑体" w:hAnsi="黑体" w:hint="eastAsia"/>
              </w:rPr>
              <w:t>单元</w:t>
            </w:r>
            <w:r w:rsidRPr="005E3DB7">
              <w:rPr>
                <w:rFonts w:ascii="黑体" w:eastAsia="黑体" w:hAnsi="黑体"/>
              </w:rPr>
              <w:t>测试</w:t>
            </w:r>
            <w:r w:rsidR="00F02504" w:rsidRPr="005E3DB7">
              <w:rPr>
                <w:rFonts w:ascii="黑体" w:eastAsia="黑体" w:hAnsi="黑体" w:hint="eastAsia"/>
              </w:rPr>
              <w:t>；</w:t>
            </w:r>
          </w:p>
        </w:tc>
      </w:tr>
      <w:tr w:rsidR="00A163CE" w:rsidRPr="00DC168B" w:rsidTr="00802BA5">
        <w:trPr>
          <w:cantSplit/>
        </w:trPr>
        <w:tc>
          <w:tcPr>
            <w:tcW w:w="1272" w:type="dxa"/>
          </w:tcPr>
          <w:p w:rsidR="00A163CE" w:rsidRPr="00DC168B" w:rsidRDefault="000910FE" w:rsidP="007515D3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在校</w:t>
            </w:r>
            <w:r w:rsidR="000E4C7D" w:rsidRPr="00DC168B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t>项目经验</w:t>
            </w:r>
          </w:p>
        </w:tc>
        <w:tc>
          <w:tcPr>
            <w:tcW w:w="8114" w:type="dxa"/>
          </w:tcPr>
          <w:p w:rsidR="00A163CE" w:rsidRPr="005E3DB7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时间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2017/05 -- 2017/09</w:t>
            </w:r>
          </w:p>
          <w:p w:rsidR="001C72FA" w:rsidRPr="005E3DB7" w:rsidRDefault="001C72FA" w:rsidP="00C44837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  <w:b/>
              </w:rPr>
              <w:t>项目名称</w:t>
            </w:r>
            <w:r w:rsidRPr="005E3DB7">
              <w:rPr>
                <w:rFonts w:ascii="黑体" w:eastAsia="黑体" w:hAnsi="黑体" w:hint="eastAsia"/>
              </w:rPr>
              <w:t>：</w:t>
            </w:r>
            <w:r w:rsidR="00547BD6" w:rsidRPr="005E3DB7">
              <w:rPr>
                <w:rFonts w:ascii="黑体" w:eastAsia="黑体" w:hAnsi="黑体"/>
              </w:rPr>
              <w:t>Android</w:t>
            </w:r>
            <w:r w:rsidRPr="005E3DB7">
              <w:rPr>
                <w:rFonts w:ascii="黑体" w:eastAsia="黑体" w:hAnsi="黑体"/>
              </w:rPr>
              <w:t>本地音</w:t>
            </w:r>
            <w:r w:rsidRPr="005E3DB7">
              <w:rPr>
                <w:rFonts w:ascii="黑体" w:eastAsia="黑体" w:hAnsi="黑体" w:hint="eastAsia"/>
              </w:rPr>
              <w:t>乐</w:t>
            </w:r>
            <w:r w:rsidRPr="005E3DB7">
              <w:rPr>
                <w:rFonts w:ascii="黑体" w:eastAsia="黑体" w:hAnsi="黑体"/>
              </w:rPr>
              <w:t>播放器</w:t>
            </w:r>
          </w:p>
          <w:p w:rsidR="000910FE" w:rsidRPr="005E3DB7" w:rsidRDefault="000910FE" w:rsidP="00C44837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  <w:b/>
              </w:rPr>
              <w:t>开发环境</w:t>
            </w:r>
            <w:r w:rsidRPr="005E3DB7">
              <w:rPr>
                <w:rFonts w:ascii="黑体" w:eastAsia="黑体" w:hAnsi="黑体" w:hint="eastAsia"/>
              </w:rPr>
              <w:t>：windows</w:t>
            </w:r>
            <w:r w:rsidRPr="005E3DB7">
              <w:rPr>
                <w:rFonts w:ascii="黑体" w:eastAsia="黑体" w:hAnsi="黑体"/>
              </w:rPr>
              <w:t xml:space="preserve"> 10</w:t>
            </w:r>
            <w:r w:rsidR="0014671F" w:rsidRPr="005E3DB7">
              <w:rPr>
                <w:rFonts w:ascii="黑体" w:eastAsia="黑体" w:hAnsi="黑体"/>
              </w:rPr>
              <w:t>系统</w:t>
            </w:r>
            <w:r w:rsidRPr="005E3DB7">
              <w:rPr>
                <w:rFonts w:ascii="黑体" w:eastAsia="黑体" w:hAnsi="黑体"/>
              </w:rPr>
              <w:t xml:space="preserve"> </w:t>
            </w:r>
            <w:r w:rsidRPr="005E3DB7">
              <w:rPr>
                <w:rFonts w:ascii="黑体" w:eastAsia="黑体" w:hAnsi="黑体" w:hint="eastAsia"/>
              </w:rPr>
              <w:t>，Android</w:t>
            </w:r>
            <w:r w:rsidRPr="005E3DB7">
              <w:rPr>
                <w:rFonts w:ascii="黑体" w:eastAsia="黑体" w:hAnsi="黑体"/>
              </w:rPr>
              <w:t xml:space="preserve"> Studio</w:t>
            </w:r>
            <w:r w:rsidR="0014671F" w:rsidRPr="005E3DB7">
              <w:rPr>
                <w:rFonts w:ascii="黑体" w:eastAsia="黑体" w:hAnsi="黑体"/>
              </w:rPr>
              <w:t>开发工具</w:t>
            </w:r>
            <w:r w:rsidR="0014671F" w:rsidRPr="005E3DB7">
              <w:rPr>
                <w:rFonts w:ascii="黑体" w:eastAsia="黑体" w:hAnsi="黑体" w:hint="eastAsia"/>
              </w:rPr>
              <w:t>，</w:t>
            </w:r>
            <w:r w:rsidR="0014671F" w:rsidRPr="005E3DB7">
              <w:rPr>
                <w:rFonts w:ascii="黑体" w:eastAsia="黑体" w:hAnsi="黑体"/>
              </w:rPr>
              <w:t>SQLite数据库</w:t>
            </w:r>
            <w:r w:rsidR="0014671F" w:rsidRPr="005E3DB7">
              <w:rPr>
                <w:rFonts w:ascii="黑体" w:eastAsia="黑体" w:hAnsi="黑体" w:hint="eastAsia"/>
              </w:rPr>
              <w:t>，</w:t>
            </w:r>
            <w:r w:rsidR="00242D0D" w:rsidRPr="005E3DB7">
              <w:rPr>
                <w:rFonts w:ascii="黑体" w:eastAsia="黑体" w:hAnsi="黑体"/>
              </w:rPr>
              <w:t>Gradle构建工具</w:t>
            </w:r>
            <w:r w:rsidR="00242D0D" w:rsidRPr="005E3DB7">
              <w:rPr>
                <w:rFonts w:ascii="黑体" w:eastAsia="黑体" w:hAnsi="黑体" w:hint="eastAsia"/>
              </w:rPr>
              <w:t>，Git（GitHub）版本控制系统，</w:t>
            </w:r>
            <w:r w:rsidR="0014671F" w:rsidRPr="005E3DB7">
              <w:rPr>
                <w:rFonts w:ascii="黑体" w:eastAsia="黑体" w:hAnsi="黑体"/>
              </w:rPr>
              <w:t>java语言</w:t>
            </w:r>
            <w:r w:rsidR="002D5311" w:rsidRPr="005E3DB7">
              <w:rPr>
                <w:rFonts w:ascii="黑体" w:eastAsia="黑体" w:hAnsi="黑体" w:hint="eastAsia"/>
              </w:rPr>
              <w:t>，搭载</w:t>
            </w:r>
            <w:r w:rsidR="002D5311" w:rsidRPr="005E3DB7">
              <w:rPr>
                <w:rFonts w:ascii="黑体" w:eastAsia="黑体" w:hAnsi="黑体"/>
              </w:rPr>
              <w:t>Android 7.0系统的手机</w:t>
            </w:r>
          </w:p>
          <w:p w:rsidR="003567BA" w:rsidRPr="005E3DB7" w:rsidRDefault="003567BA" w:rsidP="00C44837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  <w:b/>
              </w:rPr>
              <w:t>使用框架</w:t>
            </w:r>
            <w:r w:rsidRPr="005E3DB7">
              <w:rPr>
                <w:rFonts w:ascii="黑体" w:eastAsia="黑体" w:hAnsi="黑体" w:hint="eastAsia"/>
              </w:rPr>
              <w:t>：Glide</w:t>
            </w:r>
            <w:r w:rsidR="00716C48" w:rsidRPr="005E3DB7">
              <w:rPr>
                <w:rFonts w:ascii="黑体" w:eastAsia="黑体" w:hAnsi="黑体" w:hint="eastAsia"/>
              </w:rPr>
              <w:t>图片加载库，RxJava异步处理工具，</w:t>
            </w:r>
            <w:r w:rsidR="00716C48" w:rsidRPr="005E3DB7">
              <w:rPr>
                <w:rFonts w:ascii="黑体" w:eastAsia="黑体" w:hAnsi="黑体"/>
              </w:rPr>
              <w:t>Butter Knife绑定注解工具</w:t>
            </w:r>
          </w:p>
          <w:p w:rsidR="00A163CE" w:rsidRPr="005E3DB7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责任描述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完成</w:t>
            </w:r>
            <w:r w:rsidR="00547BD6"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App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整体架构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设计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，代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码编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写，</w:t>
            </w:r>
            <w:r w:rsidR="00547BD6"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UI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设计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，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测试</w:t>
            </w:r>
            <w:r w:rsidR="00C92184"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、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调试</w:t>
            </w:r>
            <w:r w:rsidR="00C92184"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以及优化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，开源到GitHub，撰写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总结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博客。</w:t>
            </w:r>
          </w:p>
          <w:p w:rsidR="00692E28" w:rsidRPr="005E3DB7" w:rsidRDefault="001C72FA" w:rsidP="00C44837">
            <w:pPr>
              <w:spacing w:line="276" w:lineRule="auto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 w:hint="eastAsia"/>
                <w:b/>
              </w:rPr>
              <w:t>项目简介</w:t>
            </w:r>
            <w:r w:rsidRPr="005E3DB7">
              <w:rPr>
                <w:rFonts w:ascii="黑体" w:eastAsia="黑体" w:hAnsi="黑体" w:hint="eastAsia"/>
              </w:rPr>
              <w:t>：</w:t>
            </w:r>
            <w:r w:rsidRPr="005E3DB7">
              <w:rPr>
                <w:rFonts w:ascii="黑体" w:eastAsia="黑体" w:hAnsi="黑体"/>
              </w:rPr>
              <w:t>独立开</w:t>
            </w:r>
            <w:r w:rsidRPr="005E3DB7">
              <w:rPr>
                <w:rFonts w:ascii="黑体" w:eastAsia="黑体" w:hAnsi="黑体" w:hint="eastAsia"/>
              </w:rPr>
              <w:t>发</w:t>
            </w:r>
            <w:r w:rsidRPr="005E3DB7">
              <w:rPr>
                <w:rFonts w:ascii="黑体" w:eastAsia="黑体" w:hAnsi="黑体"/>
              </w:rPr>
              <w:t>的</w:t>
            </w:r>
            <w:r w:rsidR="0010571B" w:rsidRPr="005E3DB7">
              <w:rPr>
                <w:rFonts w:ascii="黑体" w:eastAsia="黑体" w:hAnsi="黑体"/>
              </w:rPr>
              <w:t>Android</w:t>
            </w:r>
            <w:r w:rsidRPr="005E3DB7">
              <w:rPr>
                <w:rFonts w:ascii="黑体" w:eastAsia="黑体" w:hAnsi="黑体"/>
              </w:rPr>
              <w:t>本地音</w:t>
            </w:r>
            <w:r w:rsidRPr="005E3DB7">
              <w:rPr>
                <w:rFonts w:ascii="黑体" w:eastAsia="黑体" w:hAnsi="黑体" w:hint="eastAsia"/>
              </w:rPr>
              <w:t>乐</w:t>
            </w:r>
            <w:r w:rsidRPr="005E3DB7">
              <w:rPr>
                <w:rFonts w:ascii="黑体" w:eastAsia="黑体" w:hAnsi="黑体"/>
              </w:rPr>
              <w:t>播放器，</w:t>
            </w:r>
            <w:r w:rsidRPr="005E3DB7">
              <w:rPr>
                <w:rFonts w:ascii="黑体" w:eastAsia="黑体" w:hAnsi="黑体" w:hint="eastAsia"/>
              </w:rPr>
              <w:t>应</w:t>
            </w:r>
            <w:r w:rsidRPr="005E3DB7">
              <w:rPr>
                <w:rFonts w:ascii="黑体" w:eastAsia="黑体" w:hAnsi="黑体"/>
              </w:rPr>
              <w:t>用使用</w:t>
            </w:r>
            <w:r w:rsidR="00547BD6" w:rsidRPr="005E3DB7">
              <w:rPr>
                <w:rFonts w:ascii="黑体" w:eastAsia="黑体" w:hAnsi="黑体"/>
              </w:rPr>
              <w:t>aidl</w:t>
            </w:r>
            <w:r w:rsidRPr="005E3DB7">
              <w:rPr>
                <w:rFonts w:ascii="黑体" w:eastAsia="黑体" w:hAnsi="黑体"/>
              </w:rPr>
              <w:t>开启了</w:t>
            </w:r>
            <w:r w:rsidRPr="005E3DB7">
              <w:rPr>
                <w:rFonts w:ascii="黑体" w:eastAsia="黑体" w:hAnsi="黑体" w:hint="eastAsia"/>
              </w:rPr>
              <w:t>单</w:t>
            </w:r>
            <w:r w:rsidRPr="005E3DB7">
              <w:rPr>
                <w:rFonts w:ascii="黑体" w:eastAsia="黑体" w:hAnsi="黑体"/>
              </w:rPr>
              <w:t>独的服</w:t>
            </w:r>
            <w:r w:rsidRPr="005E3DB7">
              <w:rPr>
                <w:rFonts w:ascii="黑体" w:eastAsia="黑体" w:hAnsi="黑体" w:hint="eastAsia"/>
              </w:rPr>
              <w:t>务进</w:t>
            </w:r>
            <w:r w:rsidRPr="005E3DB7">
              <w:rPr>
                <w:rFonts w:ascii="黑体" w:eastAsia="黑体" w:hAnsi="黑体"/>
              </w:rPr>
              <w:t>程</w:t>
            </w:r>
            <w:r w:rsidRPr="005E3DB7">
              <w:rPr>
                <w:rFonts w:ascii="黑体" w:eastAsia="黑体" w:hAnsi="黑体" w:hint="eastAsia"/>
              </w:rPr>
              <w:t>负责处</w:t>
            </w:r>
            <w:r w:rsidRPr="005E3DB7">
              <w:rPr>
                <w:rFonts w:ascii="黑体" w:eastAsia="黑体" w:hAnsi="黑体"/>
              </w:rPr>
              <w:t>理音</w:t>
            </w:r>
            <w:r w:rsidRPr="005E3DB7">
              <w:rPr>
                <w:rFonts w:ascii="黑体" w:eastAsia="黑体" w:hAnsi="黑体" w:hint="eastAsia"/>
              </w:rPr>
              <w:t>乐</w:t>
            </w:r>
            <w:r w:rsidRPr="005E3DB7">
              <w:rPr>
                <w:rFonts w:ascii="黑体" w:eastAsia="黑体" w:hAnsi="黑体"/>
              </w:rPr>
              <w:t>播放</w:t>
            </w:r>
            <w:r w:rsidRPr="005E3DB7">
              <w:rPr>
                <w:rFonts w:ascii="黑体" w:eastAsia="黑体" w:hAnsi="黑体" w:hint="eastAsia"/>
              </w:rPr>
              <w:t>逻辑</w:t>
            </w:r>
            <w:r w:rsidRPr="005E3DB7">
              <w:rPr>
                <w:rFonts w:ascii="黑体" w:eastAsia="黑体" w:hAnsi="黑体"/>
              </w:rPr>
              <w:t>，有完</w:t>
            </w:r>
            <w:r w:rsidRPr="005E3DB7">
              <w:rPr>
                <w:rFonts w:ascii="黑体" w:eastAsia="黑体" w:hAnsi="黑体" w:hint="eastAsia"/>
              </w:rPr>
              <w:t>备</w:t>
            </w:r>
            <w:r w:rsidRPr="005E3DB7">
              <w:rPr>
                <w:rFonts w:ascii="黑体" w:eastAsia="黑体" w:hAnsi="黑体"/>
              </w:rPr>
              <w:t>的本地音</w:t>
            </w:r>
            <w:r w:rsidRPr="005E3DB7">
              <w:rPr>
                <w:rFonts w:ascii="黑体" w:eastAsia="黑体" w:hAnsi="黑体" w:hint="eastAsia"/>
              </w:rPr>
              <w:t>乐</w:t>
            </w:r>
            <w:r w:rsidRPr="005E3DB7">
              <w:rPr>
                <w:rFonts w:ascii="黑体" w:eastAsia="黑体" w:hAnsi="黑体"/>
              </w:rPr>
              <w:t>播放功能。</w:t>
            </w:r>
          </w:p>
          <w:p w:rsidR="001C72FA" w:rsidRPr="005E3DB7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</w:p>
          <w:p w:rsidR="001C72FA" w:rsidRPr="005E3DB7" w:rsidRDefault="001C72FA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时间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2016/12 -- 2017/01</w:t>
            </w:r>
          </w:p>
          <w:p w:rsidR="001C72FA" w:rsidRPr="005E3DB7" w:rsidRDefault="001D2AA9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 w:hint="eastAsia"/>
                <w:b/>
                <w:caps w:val="0"/>
                <w:color w:val="262626" w:themeColor="text1" w:themeTint="D9"/>
                <w:kern w:val="0"/>
              </w:rPr>
              <w:t>项目名称</w:t>
            </w:r>
            <w:r w:rsidR="001C72FA"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 w:rsidR="001C72FA"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基于MPI的分布式文件系</w:t>
            </w:r>
            <w:r w:rsidR="001C72FA"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统</w:t>
            </w:r>
          </w:p>
          <w:p w:rsidR="0014671F" w:rsidRPr="005E3DB7" w:rsidRDefault="0014671F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开发环境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：CentOS系统，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Vmware虚拟机</w:t>
            </w:r>
            <w:r w:rsidR="0098697A"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，MySQL数据库，</w:t>
            </w:r>
            <w:r w:rsidR="0098697A"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C语言</w:t>
            </w:r>
          </w:p>
          <w:p w:rsidR="00510DD1" w:rsidRPr="005E3DB7" w:rsidRDefault="00510DD1" w:rsidP="00C44837">
            <w:pPr>
              <w:pStyle w:val="2"/>
              <w:spacing w:line="276" w:lineRule="auto"/>
              <w:outlineLvl w:val="1"/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责任描述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 w:rsidR="003F1A7F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负责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完成文件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传输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模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块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的开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发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，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测试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工作。</w:t>
            </w:r>
          </w:p>
          <w:p w:rsidR="001C72FA" w:rsidRPr="00DC168B" w:rsidRDefault="001C72FA" w:rsidP="003F1A7F">
            <w:pPr>
              <w:pStyle w:val="2"/>
              <w:spacing w:line="276" w:lineRule="auto"/>
              <w:outlineLvl w:val="1"/>
              <w:rPr>
                <w:rFonts w:ascii="黑体" w:eastAsia="黑体" w:hAnsi="黑体"/>
              </w:rPr>
            </w:pPr>
            <w:r w:rsidRPr="005E3DB7">
              <w:rPr>
                <w:rFonts w:ascii="黑体" w:eastAsia="黑体" w:hAnsi="黑体"/>
                <w:b/>
                <w:caps w:val="0"/>
                <w:color w:val="262626" w:themeColor="text1" w:themeTint="D9"/>
                <w:kern w:val="0"/>
              </w:rPr>
              <w:t>项目简介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：</w:t>
            </w:r>
            <w:r w:rsidR="00510DD1"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该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系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统</w:t>
            </w:r>
            <w:r w:rsidR="003F1A7F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用于</w:t>
            </w:r>
            <w:r w:rsidR="00510DD1"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分布式文件存储和</w:t>
            </w:r>
            <w:r w:rsidR="003F1A7F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分布式数据</w:t>
            </w:r>
            <w:r w:rsidR="00510DD1"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计算，系统将大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文件切割</w:t>
            </w:r>
            <w:r w:rsidR="00510DD1"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为小文件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，然后</w:t>
            </w:r>
            <w:r w:rsidR="00510DD1"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将小文件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分布存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储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在多台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算机中，成功将一份文件分布存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储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后可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对这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份文件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进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行分布式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算，各个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算机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结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点只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对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自己持有的文件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进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行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算，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算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结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束后通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过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 xml:space="preserve"> MPI 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协议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将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结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果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汇总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到主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节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点，最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终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完成</w:t>
            </w:r>
            <w:r w:rsidRPr="005E3DB7">
              <w:rPr>
                <w:rFonts w:ascii="黑体" w:eastAsia="黑体" w:hAnsi="黑体" w:hint="eastAsia"/>
                <w:caps w:val="0"/>
                <w:color w:val="262626" w:themeColor="text1" w:themeTint="D9"/>
                <w:kern w:val="0"/>
              </w:rPr>
              <w:t>计</w:t>
            </w:r>
            <w:r w:rsidRPr="005E3DB7">
              <w:rPr>
                <w:rFonts w:ascii="黑体" w:eastAsia="黑体" w:hAnsi="黑体"/>
                <w:caps w:val="0"/>
                <w:color w:val="262626" w:themeColor="text1" w:themeTint="D9"/>
                <w:kern w:val="0"/>
              </w:rPr>
              <w:t>算。</w:t>
            </w:r>
          </w:p>
        </w:tc>
      </w:tr>
      <w:tr w:rsidR="00340DAB" w:rsidRPr="00DC168B" w:rsidTr="00802BA5">
        <w:trPr>
          <w:cantSplit/>
          <w:trHeight w:val="52"/>
        </w:trPr>
        <w:tc>
          <w:tcPr>
            <w:tcW w:w="1272" w:type="dxa"/>
          </w:tcPr>
          <w:p w:rsidR="00340DAB" w:rsidRPr="00DC168B" w:rsidRDefault="002D5311" w:rsidP="00340DAB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sz w:val="20"/>
              </w:rPr>
            </w:pPr>
            <w:r>
              <w:rPr>
                <w:rFonts w:ascii="黑体" w:eastAsia="黑体" w:hAnsi="黑体" w:hint="eastAsia"/>
                <w:color w:val="0D0D0D" w:themeColor="text1" w:themeTint="F2"/>
                <w:sz w:val="20"/>
                <w:lang w:val="zh-CN" w:bidi="zh-CN"/>
              </w:rPr>
              <w:t>校内经验</w:t>
            </w:r>
          </w:p>
        </w:tc>
        <w:tc>
          <w:tcPr>
            <w:tcW w:w="8114" w:type="dxa"/>
          </w:tcPr>
          <w:p w:rsidR="00AF188C" w:rsidRPr="00E25ADF" w:rsidRDefault="00AF188C" w:rsidP="00AF188C">
            <w:pPr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 w:hint="eastAsia"/>
              </w:rPr>
              <w:t>大一加入</w:t>
            </w:r>
            <w:r w:rsidR="002D5311" w:rsidRPr="00E25ADF">
              <w:rPr>
                <w:rFonts w:ascii="黑体" w:eastAsia="黑体" w:hAnsi="黑体" w:hint="eastAsia"/>
              </w:rPr>
              <w:t>白族文化协会，担任宣传部部长</w:t>
            </w:r>
            <w:r w:rsidR="003F1A7F">
              <w:rPr>
                <w:rFonts w:ascii="黑体" w:eastAsia="黑体" w:hAnsi="黑体" w:hint="eastAsia"/>
              </w:rPr>
              <w:t>，在大二</w:t>
            </w:r>
            <w:r w:rsidR="002D5311" w:rsidRPr="00E25ADF">
              <w:rPr>
                <w:rFonts w:ascii="黑体" w:eastAsia="黑体" w:hAnsi="黑体" w:hint="eastAsia"/>
              </w:rPr>
              <w:t>上学期</w:t>
            </w:r>
            <w:r w:rsidR="003F1A7F">
              <w:rPr>
                <w:rFonts w:ascii="黑体" w:eastAsia="黑体" w:hAnsi="黑体" w:hint="eastAsia"/>
              </w:rPr>
              <w:t>假期</w:t>
            </w:r>
            <w:r w:rsidR="002D5311" w:rsidRPr="00E25ADF">
              <w:rPr>
                <w:rFonts w:ascii="黑体" w:eastAsia="黑体" w:hAnsi="黑体" w:hint="eastAsia"/>
              </w:rPr>
              <w:t>以</w:t>
            </w:r>
            <w:r w:rsidRPr="00E25ADF">
              <w:rPr>
                <w:rFonts w:ascii="黑体" w:eastAsia="黑体" w:hAnsi="黑体" w:hint="eastAsia"/>
              </w:rPr>
              <w:t>组织</w:t>
            </w:r>
            <w:r w:rsidR="002D5311" w:rsidRPr="00E25ADF">
              <w:rPr>
                <w:rFonts w:ascii="黑体" w:eastAsia="黑体" w:hAnsi="黑体" w:hint="eastAsia"/>
              </w:rPr>
              <w:t>者身份参与了“白族</w:t>
            </w:r>
            <w:r w:rsidRPr="00E25ADF">
              <w:rPr>
                <w:rFonts w:ascii="黑体" w:eastAsia="黑体" w:hAnsi="黑体" w:hint="eastAsia"/>
              </w:rPr>
              <w:t>各地</w:t>
            </w:r>
            <w:r w:rsidR="002D5311" w:rsidRPr="00E25ADF">
              <w:rPr>
                <w:rFonts w:ascii="黑体" w:eastAsia="黑体" w:hAnsi="黑体" w:hint="eastAsia"/>
              </w:rPr>
              <w:t>服饰</w:t>
            </w:r>
            <w:r w:rsidRPr="00E25ADF">
              <w:rPr>
                <w:rFonts w:ascii="黑体" w:eastAsia="黑体" w:hAnsi="黑体" w:hint="eastAsia"/>
              </w:rPr>
              <w:t>差异</w:t>
            </w:r>
            <w:r w:rsidR="002D5311" w:rsidRPr="00E25ADF">
              <w:rPr>
                <w:rFonts w:ascii="黑体" w:eastAsia="黑体" w:hAnsi="黑体" w:hint="eastAsia"/>
              </w:rPr>
              <w:t>”</w:t>
            </w:r>
            <w:r w:rsidRPr="00E25ADF">
              <w:rPr>
                <w:rFonts w:ascii="黑体" w:eastAsia="黑体" w:hAnsi="黑体" w:hint="eastAsia"/>
              </w:rPr>
              <w:t>的调研活动；</w:t>
            </w:r>
          </w:p>
          <w:p w:rsidR="00AF188C" w:rsidRPr="00E25ADF" w:rsidRDefault="00AF188C" w:rsidP="00AF188C">
            <w:pPr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/>
              </w:rPr>
              <w:t>大二下学期加入</w:t>
            </w:r>
            <w:r w:rsidRPr="00E25ADF">
              <w:rPr>
                <w:rFonts w:ascii="黑体" w:eastAsia="黑体" w:hAnsi="黑体" w:hint="eastAsia"/>
              </w:rPr>
              <w:t>计算机科学与技术协会，</w:t>
            </w:r>
            <w:r w:rsidRPr="00E25ADF">
              <w:rPr>
                <w:rFonts w:ascii="黑体" w:eastAsia="黑体" w:hAnsi="黑体"/>
              </w:rPr>
              <w:t>任技</w:t>
            </w:r>
            <w:r w:rsidRPr="00E25ADF">
              <w:rPr>
                <w:rFonts w:ascii="黑体" w:eastAsia="黑体" w:hAnsi="黑体" w:hint="eastAsia"/>
              </w:rPr>
              <w:t>术部</w:t>
            </w:r>
            <w:r w:rsidRPr="00E25ADF">
              <w:rPr>
                <w:rFonts w:ascii="黑体" w:eastAsia="黑体" w:hAnsi="黑体"/>
              </w:rPr>
              <w:t>干事</w:t>
            </w:r>
            <w:r w:rsidRPr="00E25ADF">
              <w:rPr>
                <w:rFonts w:ascii="黑体" w:eastAsia="黑体" w:hAnsi="黑体" w:hint="eastAsia"/>
              </w:rPr>
              <w:t>；</w:t>
            </w:r>
          </w:p>
          <w:p w:rsidR="00AF188C" w:rsidRPr="00E25ADF" w:rsidRDefault="00AF188C" w:rsidP="00AF188C">
            <w:pPr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 w:hint="eastAsia"/>
              </w:rPr>
              <w:t>参与了“</w:t>
            </w:r>
            <w:r w:rsidR="008C2F7D" w:rsidRPr="00E25ADF">
              <w:rPr>
                <w:rFonts w:ascii="黑体" w:eastAsia="黑体" w:hAnsi="黑体" w:hint="eastAsia"/>
              </w:rPr>
              <w:t>菁英锦囊APP-有偿问答平台</w:t>
            </w:r>
            <w:r w:rsidRPr="00E25ADF">
              <w:rPr>
                <w:rFonts w:ascii="黑体" w:eastAsia="黑体" w:hAnsi="黑体" w:hint="eastAsia"/>
              </w:rPr>
              <w:t>”</w:t>
            </w:r>
            <w:r w:rsidR="008C2F7D" w:rsidRPr="00E25ADF">
              <w:rPr>
                <w:rFonts w:ascii="黑体" w:eastAsia="黑体" w:hAnsi="黑体" w:hint="eastAsia"/>
              </w:rPr>
              <w:t>校级大</w:t>
            </w:r>
            <w:r w:rsidR="003F1A7F">
              <w:rPr>
                <w:rFonts w:ascii="黑体" w:eastAsia="黑体" w:hAnsi="黑体" w:hint="eastAsia"/>
              </w:rPr>
              <w:t>学生</w:t>
            </w:r>
            <w:r w:rsidR="008C2F7D" w:rsidRPr="00E25ADF">
              <w:rPr>
                <w:rFonts w:ascii="黑体" w:eastAsia="黑体" w:hAnsi="黑体" w:hint="eastAsia"/>
              </w:rPr>
              <w:t>创</w:t>
            </w:r>
            <w:r w:rsidR="003F1A7F">
              <w:rPr>
                <w:rFonts w:ascii="黑体" w:eastAsia="黑体" w:hAnsi="黑体" w:hint="eastAsia"/>
              </w:rPr>
              <w:t>业创新</w:t>
            </w:r>
            <w:r w:rsidR="008C2F7D" w:rsidRPr="00E25ADF">
              <w:rPr>
                <w:rFonts w:ascii="黑体" w:eastAsia="黑体" w:hAnsi="黑体" w:hint="eastAsia"/>
              </w:rPr>
              <w:t>项目；</w:t>
            </w:r>
          </w:p>
          <w:p w:rsidR="008C2F7D" w:rsidRPr="00AF188C" w:rsidRDefault="008C2F7D" w:rsidP="00AF188C">
            <w:r w:rsidRPr="00E25ADF">
              <w:rPr>
                <w:rFonts w:ascii="黑体" w:eastAsia="黑体" w:hAnsi="黑体"/>
              </w:rPr>
              <w:t>参与了</w:t>
            </w:r>
            <w:r w:rsidRPr="00E25ADF">
              <w:rPr>
                <w:rFonts w:ascii="黑体" w:eastAsia="黑体" w:hAnsi="黑体" w:hint="eastAsia"/>
              </w:rPr>
              <w:t>“基于MPI的分布式文件系统”省级</w:t>
            </w:r>
            <w:r w:rsidR="003F1A7F">
              <w:rPr>
                <w:rFonts w:ascii="黑体" w:eastAsia="黑体" w:hAnsi="黑体" w:hint="eastAsia"/>
              </w:rPr>
              <w:t>学生</w:t>
            </w:r>
            <w:r w:rsidRPr="00E25ADF">
              <w:rPr>
                <w:rFonts w:ascii="黑体" w:eastAsia="黑体" w:hAnsi="黑体" w:hint="eastAsia"/>
              </w:rPr>
              <w:t>创</w:t>
            </w:r>
            <w:r w:rsidR="003F1A7F">
              <w:rPr>
                <w:rFonts w:ascii="黑体" w:eastAsia="黑体" w:hAnsi="黑体" w:hint="eastAsia"/>
              </w:rPr>
              <w:t>新</w:t>
            </w:r>
            <w:r w:rsidRPr="00E25ADF">
              <w:rPr>
                <w:rFonts w:ascii="黑体" w:eastAsia="黑体" w:hAnsi="黑体" w:hint="eastAsia"/>
              </w:rPr>
              <w:t>项目。</w:t>
            </w:r>
          </w:p>
        </w:tc>
      </w:tr>
      <w:tr w:rsidR="007C2656" w:rsidRPr="00DC168B" w:rsidTr="00802BA5">
        <w:trPr>
          <w:cantSplit/>
        </w:trPr>
        <w:tc>
          <w:tcPr>
            <w:tcW w:w="1272" w:type="dxa"/>
          </w:tcPr>
          <w:p w:rsidR="007C2656" w:rsidRPr="00DC168B" w:rsidRDefault="007C2656" w:rsidP="00340DAB">
            <w:pPr>
              <w:pStyle w:val="1"/>
              <w:spacing w:line="276" w:lineRule="auto"/>
              <w:outlineLvl w:val="0"/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</w:pPr>
            <w:r w:rsidRPr="00DC168B">
              <w:rPr>
                <w:rFonts w:ascii="黑体" w:eastAsia="黑体" w:hAnsi="黑体"/>
                <w:color w:val="0D0D0D" w:themeColor="text1" w:themeTint="F2"/>
                <w:sz w:val="20"/>
                <w:lang w:val="zh-CN" w:bidi="zh-CN"/>
              </w:rPr>
              <w:lastRenderedPageBreak/>
              <w:t>自我评价</w:t>
            </w:r>
          </w:p>
        </w:tc>
        <w:tc>
          <w:tcPr>
            <w:tcW w:w="8114" w:type="dxa"/>
          </w:tcPr>
          <w:p w:rsidR="00DC5EB6" w:rsidRPr="00E25ADF" w:rsidRDefault="007C2656" w:rsidP="00F36629">
            <w:pPr>
              <w:spacing w:line="360" w:lineRule="auto"/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/>
              </w:rPr>
              <w:t>性格</w:t>
            </w:r>
            <w:r w:rsidR="00DC5EB6" w:rsidRPr="00E25ADF">
              <w:rPr>
                <w:rFonts w:ascii="黑体" w:eastAsia="黑体" w:hAnsi="黑体" w:hint="eastAsia"/>
              </w:rPr>
              <w:t>沉稳</w:t>
            </w:r>
            <w:r w:rsidRPr="00E25ADF">
              <w:rPr>
                <w:rFonts w:ascii="黑体" w:eastAsia="黑体" w:hAnsi="黑体"/>
              </w:rPr>
              <w:t>，</w:t>
            </w:r>
            <w:r w:rsidR="00DC5EB6" w:rsidRPr="00E25ADF">
              <w:rPr>
                <w:rFonts w:ascii="黑体" w:eastAsia="黑体" w:hAnsi="黑体"/>
              </w:rPr>
              <w:t>开朗</w:t>
            </w:r>
            <w:r w:rsidR="00DC5EB6" w:rsidRPr="00E25ADF">
              <w:rPr>
                <w:rFonts w:ascii="黑体" w:eastAsia="黑体" w:hAnsi="黑体" w:hint="eastAsia"/>
              </w:rPr>
              <w:t>，</w:t>
            </w:r>
            <w:r w:rsidR="00DC5EB6" w:rsidRPr="00E25ADF">
              <w:rPr>
                <w:rFonts w:ascii="黑体" w:eastAsia="黑体" w:hAnsi="黑体"/>
              </w:rPr>
              <w:t>积极乐观</w:t>
            </w:r>
            <w:r w:rsidR="00DC5EB6" w:rsidRPr="00E25ADF">
              <w:rPr>
                <w:rFonts w:ascii="黑体" w:eastAsia="黑体" w:hAnsi="黑体" w:hint="eastAsia"/>
              </w:rPr>
              <w:t>；</w:t>
            </w:r>
            <w:r w:rsidRPr="00E25ADF">
              <w:rPr>
                <w:rFonts w:ascii="黑体" w:eastAsia="黑体" w:hAnsi="黑体"/>
              </w:rPr>
              <w:t>生活中待人真</w:t>
            </w:r>
            <w:r w:rsidRPr="00E25ADF">
              <w:rPr>
                <w:rFonts w:ascii="黑体" w:eastAsia="黑体" w:hAnsi="黑体" w:hint="eastAsia"/>
              </w:rPr>
              <w:t>诚</w:t>
            </w:r>
            <w:r w:rsidRPr="00E25ADF">
              <w:rPr>
                <w:rFonts w:ascii="黑体" w:eastAsia="黑体" w:hAnsi="黑体"/>
              </w:rPr>
              <w:t>，勤</w:t>
            </w:r>
            <w:r w:rsidRPr="00E25ADF">
              <w:rPr>
                <w:rFonts w:ascii="黑体" w:eastAsia="黑体" w:hAnsi="黑体" w:hint="eastAsia"/>
              </w:rPr>
              <w:t>奋认</w:t>
            </w:r>
            <w:r w:rsidRPr="00E25ADF">
              <w:rPr>
                <w:rFonts w:ascii="黑体" w:eastAsia="黑体" w:hAnsi="黑体"/>
              </w:rPr>
              <w:t>真；</w:t>
            </w:r>
          </w:p>
          <w:p w:rsidR="00DC5EB6" w:rsidRPr="00E25ADF" w:rsidRDefault="00DC5EB6" w:rsidP="00DC5EB6">
            <w:pPr>
              <w:spacing w:line="360" w:lineRule="auto"/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 w:hint="eastAsia"/>
              </w:rPr>
              <w:t>能够</w:t>
            </w:r>
            <w:r w:rsidRPr="00E25ADF">
              <w:rPr>
                <w:rFonts w:ascii="黑体" w:eastAsia="黑体" w:hAnsi="黑体"/>
              </w:rPr>
              <w:t>快速学习新知识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Pr="00E25ADF">
              <w:rPr>
                <w:rFonts w:ascii="黑体" w:eastAsia="黑体" w:hAnsi="黑体"/>
              </w:rPr>
              <w:t>善于总结记录</w:t>
            </w:r>
            <w:r w:rsidR="007C2656" w:rsidRPr="00E25ADF">
              <w:rPr>
                <w:rFonts w:ascii="黑体" w:eastAsia="黑体" w:hAnsi="黑体"/>
              </w:rPr>
              <w:t>，</w:t>
            </w:r>
            <w:r w:rsidRPr="00E25ADF">
              <w:rPr>
                <w:rFonts w:ascii="黑体" w:eastAsia="黑体" w:hAnsi="黑体"/>
              </w:rPr>
              <w:t>撰写</w:t>
            </w:r>
            <w:r w:rsidR="007C2656" w:rsidRPr="00E25ADF">
              <w:rPr>
                <w:rFonts w:ascii="黑体" w:eastAsia="黑体" w:hAnsi="黑体"/>
              </w:rPr>
              <w:t>技</w:t>
            </w:r>
            <w:r w:rsidR="007C2656" w:rsidRPr="00E25ADF">
              <w:rPr>
                <w:rFonts w:ascii="黑体" w:eastAsia="黑体" w:hAnsi="黑体" w:hint="eastAsia"/>
              </w:rPr>
              <w:t>术</w:t>
            </w:r>
            <w:r w:rsidRPr="00E25ADF">
              <w:rPr>
                <w:rFonts w:ascii="黑体" w:eastAsia="黑体" w:hAnsi="黑体"/>
              </w:rPr>
              <w:t>博文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Pr="00E25ADF">
              <w:rPr>
                <w:rFonts w:ascii="黑体" w:eastAsia="黑体" w:hAnsi="黑体"/>
              </w:rPr>
              <w:t>有自己的学习体系</w:t>
            </w:r>
            <w:r w:rsidR="00FC0ED8" w:rsidRPr="00E25ADF">
              <w:rPr>
                <w:rFonts w:ascii="黑体" w:eastAsia="黑体" w:hAnsi="黑体" w:hint="eastAsia"/>
              </w:rPr>
              <w:t>，</w:t>
            </w:r>
            <w:r w:rsidR="00FC0ED8" w:rsidRPr="00E25ADF">
              <w:rPr>
                <w:rFonts w:ascii="黑体" w:eastAsia="黑体" w:hAnsi="黑体"/>
              </w:rPr>
              <w:t>能够独立解决问题</w:t>
            </w:r>
            <w:r w:rsidRPr="00E25ADF">
              <w:rPr>
                <w:rFonts w:ascii="黑体" w:eastAsia="黑体" w:hAnsi="黑体" w:hint="eastAsia"/>
              </w:rPr>
              <w:t>；</w:t>
            </w:r>
          </w:p>
          <w:p w:rsidR="00391CD5" w:rsidRPr="00E25ADF" w:rsidRDefault="00DC5EB6" w:rsidP="00DC5EB6">
            <w:pPr>
              <w:spacing w:line="360" w:lineRule="auto"/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/>
              </w:rPr>
              <w:t>业余时间</w:t>
            </w:r>
            <w:r w:rsidR="00391CD5" w:rsidRPr="00E25ADF">
              <w:rPr>
                <w:rFonts w:ascii="黑体" w:eastAsia="黑体" w:hAnsi="黑体"/>
              </w:rPr>
              <w:t>会</w:t>
            </w:r>
            <w:r w:rsidRPr="00E25ADF">
              <w:rPr>
                <w:rFonts w:ascii="黑体" w:eastAsia="黑体" w:hAnsi="黑体"/>
              </w:rPr>
              <w:t>研读专业书籍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="00391CD5" w:rsidRPr="00E25ADF">
              <w:rPr>
                <w:rFonts w:ascii="黑体" w:eastAsia="黑体" w:hAnsi="黑体" w:hint="eastAsia"/>
              </w:rPr>
              <w:t>从业内牛人的公众号，博客，小密圈以及其它专业网站上学习知识，关注行业动态；</w:t>
            </w:r>
          </w:p>
          <w:p w:rsidR="00DC5EB6" w:rsidRPr="00E25ADF" w:rsidRDefault="00391CD5" w:rsidP="00DC5EB6">
            <w:pPr>
              <w:spacing w:line="360" w:lineRule="auto"/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/>
              </w:rPr>
              <w:t>除了专业知识外</w:t>
            </w:r>
            <w:r w:rsidRPr="00E25ADF">
              <w:rPr>
                <w:rFonts w:ascii="黑体" w:eastAsia="黑体" w:hAnsi="黑体" w:hint="eastAsia"/>
              </w:rPr>
              <w:t>，</w:t>
            </w:r>
            <w:r w:rsidR="00DC5EB6" w:rsidRPr="00E25ADF">
              <w:rPr>
                <w:rFonts w:ascii="黑体" w:eastAsia="黑体" w:hAnsi="黑体"/>
              </w:rPr>
              <w:t>还会</w:t>
            </w:r>
            <w:r w:rsidRPr="00E25ADF">
              <w:rPr>
                <w:rFonts w:ascii="黑体" w:eastAsia="黑体" w:hAnsi="黑体"/>
              </w:rPr>
              <w:t>在豆瓣上</w:t>
            </w:r>
            <w:r w:rsidR="007C2656" w:rsidRPr="00E25ADF">
              <w:rPr>
                <w:rFonts w:ascii="黑体" w:eastAsia="黑体" w:hAnsi="黑体"/>
              </w:rPr>
              <w:t>看些散文日</w:t>
            </w:r>
            <w:r w:rsidR="007C2656" w:rsidRPr="00E25ADF">
              <w:rPr>
                <w:rFonts w:ascii="黑体" w:eastAsia="黑体" w:hAnsi="黑体" w:hint="eastAsia"/>
              </w:rPr>
              <w:t>记</w:t>
            </w:r>
            <w:r w:rsidRPr="00E25ADF">
              <w:rPr>
                <w:rFonts w:ascii="黑体" w:eastAsia="黑体" w:hAnsi="黑体" w:hint="eastAsia"/>
              </w:rPr>
              <w:t>，亦或</w:t>
            </w:r>
            <w:r w:rsidR="007C2656" w:rsidRPr="00E25ADF">
              <w:rPr>
                <w:rFonts w:ascii="黑体" w:eastAsia="黑体" w:hAnsi="黑体"/>
              </w:rPr>
              <w:t>文学，心理</w:t>
            </w:r>
            <w:r w:rsidR="007C2656" w:rsidRPr="00E25ADF">
              <w:rPr>
                <w:rFonts w:ascii="黑体" w:eastAsia="黑体" w:hAnsi="黑体" w:hint="eastAsia"/>
              </w:rPr>
              <w:t>类书</w:t>
            </w:r>
            <w:r w:rsidR="007C2656" w:rsidRPr="00E25ADF">
              <w:rPr>
                <w:rFonts w:ascii="黑体" w:eastAsia="黑体" w:hAnsi="黑体"/>
              </w:rPr>
              <w:t>籍；</w:t>
            </w:r>
          </w:p>
          <w:p w:rsidR="007C2656" w:rsidRPr="00E25ADF" w:rsidRDefault="007C2656" w:rsidP="00215EBA">
            <w:pPr>
              <w:spacing w:line="360" w:lineRule="auto"/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/>
              </w:rPr>
              <w:t>空余</w:t>
            </w:r>
            <w:r w:rsidRPr="00E25ADF">
              <w:rPr>
                <w:rFonts w:ascii="黑体" w:eastAsia="黑体" w:hAnsi="黑体" w:hint="eastAsia"/>
              </w:rPr>
              <w:t>时间</w:t>
            </w:r>
            <w:r w:rsidRPr="00E25ADF">
              <w:rPr>
                <w:rFonts w:ascii="黑体" w:eastAsia="黑体" w:hAnsi="黑体"/>
              </w:rPr>
              <w:t>会</w:t>
            </w:r>
            <w:r w:rsidR="003F1A7F">
              <w:rPr>
                <w:rFonts w:ascii="黑体" w:eastAsia="黑体" w:hAnsi="黑体" w:hint="eastAsia"/>
              </w:rPr>
              <w:t>适当</w:t>
            </w:r>
            <w:r w:rsidR="003F1A7F">
              <w:rPr>
                <w:rFonts w:ascii="黑体" w:eastAsia="黑体" w:hAnsi="黑体"/>
              </w:rPr>
              <w:t>的</w:t>
            </w:r>
            <w:r w:rsidRPr="00E25ADF">
              <w:rPr>
                <w:rFonts w:ascii="黑体" w:eastAsia="黑体" w:hAnsi="黑体" w:hint="eastAsia"/>
              </w:rPr>
              <w:t>娱乐</w:t>
            </w:r>
            <w:r w:rsidR="003F1A7F">
              <w:rPr>
                <w:rFonts w:ascii="黑体" w:eastAsia="黑体" w:hAnsi="黑体" w:hint="eastAsia"/>
              </w:rPr>
              <w:t>和锻炼</w:t>
            </w:r>
            <w:r w:rsidRPr="00E25ADF">
              <w:rPr>
                <w:rFonts w:ascii="黑体" w:eastAsia="黑体" w:hAnsi="黑体"/>
              </w:rPr>
              <w:t>，和朋友打</w:t>
            </w:r>
            <w:r w:rsidRPr="00E25ADF">
              <w:rPr>
                <w:rFonts w:ascii="黑体" w:eastAsia="黑体" w:hAnsi="黑体" w:hint="eastAsia"/>
              </w:rPr>
              <w:t>篮</w:t>
            </w:r>
            <w:r w:rsidRPr="00E25ADF">
              <w:rPr>
                <w:rFonts w:ascii="黑体" w:eastAsia="黑体" w:hAnsi="黑体"/>
              </w:rPr>
              <w:t>球或是羽毛球；向往旅行游玩，</w:t>
            </w:r>
            <w:r w:rsidRPr="00E25ADF">
              <w:rPr>
                <w:rFonts w:ascii="黑体" w:eastAsia="黑体" w:hAnsi="黑体" w:hint="eastAsia"/>
              </w:rPr>
              <w:t>结</w:t>
            </w:r>
            <w:r w:rsidRPr="00E25ADF">
              <w:rPr>
                <w:rFonts w:ascii="黑体" w:eastAsia="黑体" w:hAnsi="黑体"/>
              </w:rPr>
              <w:t>交朋友，体</w:t>
            </w:r>
            <w:r w:rsidRPr="00E25ADF">
              <w:rPr>
                <w:rFonts w:ascii="黑体" w:eastAsia="黑体" w:hAnsi="黑体" w:hint="eastAsia"/>
              </w:rPr>
              <w:t>验</w:t>
            </w:r>
            <w:r w:rsidRPr="00E25ADF">
              <w:rPr>
                <w:rFonts w:ascii="黑体" w:eastAsia="黑体" w:hAnsi="黑体"/>
              </w:rPr>
              <w:t>各种新奇事物。</w:t>
            </w:r>
          </w:p>
          <w:p w:rsidR="00296AB5" w:rsidRPr="00E25ADF" w:rsidRDefault="00296AB5" w:rsidP="00215EBA">
            <w:pPr>
              <w:spacing w:line="360" w:lineRule="auto"/>
              <w:rPr>
                <w:rFonts w:ascii="黑体" w:eastAsia="黑体" w:hAnsi="黑体"/>
              </w:rPr>
            </w:pPr>
          </w:p>
          <w:p w:rsidR="00296AB5" w:rsidRPr="00E25ADF" w:rsidRDefault="00296AB5" w:rsidP="00215EBA">
            <w:pPr>
              <w:spacing w:line="360" w:lineRule="auto"/>
              <w:rPr>
                <w:rFonts w:ascii="黑体" w:eastAsia="黑体" w:hAnsi="黑体"/>
              </w:rPr>
            </w:pPr>
            <w:r w:rsidRPr="00E25ADF">
              <w:rPr>
                <w:rFonts w:ascii="黑体" w:eastAsia="黑体" w:hAnsi="黑体"/>
              </w:rPr>
              <w:t>个人CSDN博客</w:t>
            </w:r>
            <w:r w:rsidRPr="00E25ADF">
              <w:rPr>
                <w:rFonts w:ascii="黑体" w:eastAsia="黑体" w:hAnsi="黑体" w:hint="eastAsia"/>
              </w:rPr>
              <w:t>：</w:t>
            </w:r>
            <w:r w:rsidRPr="00E25ADF">
              <w:rPr>
                <w:rFonts w:ascii="黑体" w:eastAsia="黑体" w:hAnsi="黑体"/>
              </w:rPr>
              <w:t xml:space="preserve">http://blog.csdn.net/aimeimeits </w:t>
            </w:r>
          </w:p>
          <w:p w:rsidR="00296AB5" w:rsidRPr="00296AB5" w:rsidRDefault="00296AB5" w:rsidP="00215EBA">
            <w:pPr>
              <w:spacing w:line="360" w:lineRule="auto"/>
              <w:rPr>
                <w:rFonts w:ascii="黑体" w:eastAsia="黑体" w:hAnsi="黑体"/>
                <w:b/>
                <w:sz w:val="19"/>
                <w:szCs w:val="19"/>
              </w:rPr>
            </w:pPr>
            <w:r w:rsidRPr="00E25ADF">
              <w:rPr>
                <w:rFonts w:ascii="黑体" w:eastAsia="黑体" w:hAnsi="黑体"/>
              </w:rPr>
              <w:t>GitHub</w:t>
            </w:r>
            <w:r w:rsidRPr="00E25ADF">
              <w:rPr>
                <w:rFonts w:ascii="黑体" w:eastAsia="黑体" w:hAnsi="黑体" w:hint="eastAsia"/>
              </w:rPr>
              <w:t>：</w:t>
            </w:r>
            <w:r w:rsidRPr="00E25ADF">
              <w:rPr>
                <w:rFonts w:ascii="黑体" w:eastAsia="黑体" w:hAnsi="黑体"/>
              </w:rPr>
              <w:t>https://github.com/DuanJiaNing</w:t>
            </w:r>
          </w:p>
        </w:tc>
      </w:tr>
    </w:tbl>
    <w:p w:rsidR="00A163CE" w:rsidRPr="00DC168B" w:rsidRDefault="00A163CE" w:rsidP="007515D3">
      <w:pPr>
        <w:spacing w:line="276" w:lineRule="auto"/>
        <w:rPr>
          <w:rFonts w:ascii="黑体" w:eastAsia="黑体" w:hAnsi="黑体"/>
        </w:rPr>
      </w:pPr>
    </w:p>
    <w:sectPr w:rsidR="00A163CE" w:rsidRPr="00DC168B" w:rsidSect="000F3AD6">
      <w:footerReference w:type="default" r:id="rId9"/>
      <w:pgSz w:w="11906" w:h="16838" w:code="9"/>
      <w:pgMar w:top="1512" w:right="1584" w:bottom="936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FD5" w:rsidRDefault="006C5FD5">
      <w:pPr>
        <w:spacing w:after="0" w:line="240" w:lineRule="auto"/>
      </w:pPr>
      <w:r>
        <w:separator/>
      </w:r>
    </w:p>
  </w:endnote>
  <w:endnote w:type="continuationSeparator" w:id="0">
    <w:p w:rsidR="006C5FD5" w:rsidRDefault="006C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3CE" w:rsidRDefault="006A44B4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 w:rsidR="00F8009D"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FD5" w:rsidRDefault="006C5FD5">
      <w:pPr>
        <w:spacing w:after="0" w:line="240" w:lineRule="auto"/>
      </w:pPr>
      <w:r>
        <w:separator/>
      </w:r>
    </w:p>
  </w:footnote>
  <w:footnote w:type="continuationSeparator" w:id="0">
    <w:p w:rsidR="006C5FD5" w:rsidRDefault="006C5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54C78"/>
    <w:multiLevelType w:val="hybridMultilevel"/>
    <w:tmpl w:val="DC6CD648"/>
    <w:lvl w:ilvl="0" w:tplc="84A89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B31"/>
    <w:rsid w:val="00002C6D"/>
    <w:rsid w:val="000301E7"/>
    <w:rsid w:val="00055A63"/>
    <w:rsid w:val="00067716"/>
    <w:rsid w:val="00072652"/>
    <w:rsid w:val="00072E93"/>
    <w:rsid w:val="000910FE"/>
    <w:rsid w:val="00095F0F"/>
    <w:rsid w:val="000C23A5"/>
    <w:rsid w:val="000E4C7D"/>
    <w:rsid w:val="000F3AD6"/>
    <w:rsid w:val="001010F0"/>
    <w:rsid w:val="0010571B"/>
    <w:rsid w:val="00121E88"/>
    <w:rsid w:val="0014671F"/>
    <w:rsid w:val="00187C3B"/>
    <w:rsid w:val="001B2A45"/>
    <w:rsid w:val="001C72FA"/>
    <w:rsid w:val="001D2AA9"/>
    <w:rsid w:val="001E7295"/>
    <w:rsid w:val="001F3BE1"/>
    <w:rsid w:val="00202ED5"/>
    <w:rsid w:val="00210E1B"/>
    <w:rsid w:val="00212336"/>
    <w:rsid w:val="00215EBA"/>
    <w:rsid w:val="00242D0D"/>
    <w:rsid w:val="002744E6"/>
    <w:rsid w:val="00296AB5"/>
    <w:rsid w:val="002A7E94"/>
    <w:rsid w:val="002C6B11"/>
    <w:rsid w:val="002D5311"/>
    <w:rsid w:val="003232E1"/>
    <w:rsid w:val="0033582E"/>
    <w:rsid w:val="00340DAB"/>
    <w:rsid w:val="0035039E"/>
    <w:rsid w:val="003567BA"/>
    <w:rsid w:val="00391CD5"/>
    <w:rsid w:val="003B3B62"/>
    <w:rsid w:val="003B6E0D"/>
    <w:rsid w:val="003C0B01"/>
    <w:rsid w:val="003F1A7F"/>
    <w:rsid w:val="003F1EA8"/>
    <w:rsid w:val="0042678A"/>
    <w:rsid w:val="00434C29"/>
    <w:rsid w:val="00495E65"/>
    <w:rsid w:val="004A696D"/>
    <w:rsid w:val="004B34F0"/>
    <w:rsid w:val="004D383B"/>
    <w:rsid w:val="00504614"/>
    <w:rsid w:val="00510DD1"/>
    <w:rsid w:val="00546C78"/>
    <w:rsid w:val="00547BD6"/>
    <w:rsid w:val="005738C6"/>
    <w:rsid w:val="005E2A9A"/>
    <w:rsid w:val="005E3DB7"/>
    <w:rsid w:val="005E4C82"/>
    <w:rsid w:val="00654F51"/>
    <w:rsid w:val="006725E7"/>
    <w:rsid w:val="00692E28"/>
    <w:rsid w:val="00697CFA"/>
    <w:rsid w:val="006A2BCD"/>
    <w:rsid w:val="006A44B4"/>
    <w:rsid w:val="006C5FD5"/>
    <w:rsid w:val="006F14ED"/>
    <w:rsid w:val="00713309"/>
    <w:rsid w:val="00716C48"/>
    <w:rsid w:val="00742091"/>
    <w:rsid w:val="00745E50"/>
    <w:rsid w:val="007515D3"/>
    <w:rsid w:val="0075231B"/>
    <w:rsid w:val="00753B1B"/>
    <w:rsid w:val="007669BB"/>
    <w:rsid w:val="007B08C3"/>
    <w:rsid w:val="007B2053"/>
    <w:rsid w:val="007C2656"/>
    <w:rsid w:val="007D5B74"/>
    <w:rsid w:val="007D61C5"/>
    <w:rsid w:val="007D65E2"/>
    <w:rsid w:val="00802BA5"/>
    <w:rsid w:val="008310F3"/>
    <w:rsid w:val="008542E8"/>
    <w:rsid w:val="008C2F7D"/>
    <w:rsid w:val="008D2E49"/>
    <w:rsid w:val="008E431F"/>
    <w:rsid w:val="008E4360"/>
    <w:rsid w:val="00910B31"/>
    <w:rsid w:val="00910BC0"/>
    <w:rsid w:val="00937AD2"/>
    <w:rsid w:val="00955F13"/>
    <w:rsid w:val="00982F96"/>
    <w:rsid w:val="0098697A"/>
    <w:rsid w:val="009B7F8C"/>
    <w:rsid w:val="009C28A4"/>
    <w:rsid w:val="009E4ACB"/>
    <w:rsid w:val="009E52FC"/>
    <w:rsid w:val="00A163CE"/>
    <w:rsid w:val="00A2131B"/>
    <w:rsid w:val="00A4216F"/>
    <w:rsid w:val="00A96610"/>
    <w:rsid w:val="00AC74FB"/>
    <w:rsid w:val="00AF188C"/>
    <w:rsid w:val="00B25B34"/>
    <w:rsid w:val="00B50901"/>
    <w:rsid w:val="00B76469"/>
    <w:rsid w:val="00B9348D"/>
    <w:rsid w:val="00BB67EA"/>
    <w:rsid w:val="00BC7DAC"/>
    <w:rsid w:val="00BD36E3"/>
    <w:rsid w:val="00BF3B7B"/>
    <w:rsid w:val="00BF47DA"/>
    <w:rsid w:val="00BF4B34"/>
    <w:rsid w:val="00C3206B"/>
    <w:rsid w:val="00C44837"/>
    <w:rsid w:val="00C92184"/>
    <w:rsid w:val="00C95337"/>
    <w:rsid w:val="00CC43CB"/>
    <w:rsid w:val="00D402C8"/>
    <w:rsid w:val="00D650AD"/>
    <w:rsid w:val="00DC168B"/>
    <w:rsid w:val="00DC5EB6"/>
    <w:rsid w:val="00DD7437"/>
    <w:rsid w:val="00DE5B76"/>
    <w:rsid w:val="00DF2CD4"/>
    <w:rsid w:val="00E148CF"/>
    <w:rsid w:val="00E16C32"/>
    <w:rsid w:val="00E25ADF"/>
    <w:rsid w:val="00E61074"/>
    <w:rsid w:val="00E950F4"/>
    <w:rsid w:val="00EC3145"/>
    <w:rsid w:val="00EE22B2"/>
    <w:rsid w:val="00F02504"/>
    <w:rsid w:val="00F12842"/>
    <w:rsid w:val="00F1359E"/>
    <w:rsid w:val="00F36629"/>
    <w:rsid w:val="00F8009D"/>
    <w:rsid w:val="00F808DC"/>
    <w:rsid w:val="00FC0ED8"/>
    <w:rsid w:val="00FC4CB5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59BC5-59AF-4274-BC96-C939A3D5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unhideWhenUsed/>
    <w:qFormat/>
    <w:pPr>
      <w:pBdr>
        <w:right w:val="single" w:sz="8" w:space="4" w:color="262626" w:themeColor="text1" w:themeTint="D9"/>
      </w:pBdr>
      <w:spacing w:after="0" w:line="240" w:lineRule="auto"/>
      <w:jc w:val="right"/>
      <w:outlineLvl w:val="0"/>
    </w:pPr>
    <w:rPr>
      <w:b/>
      <w:bCs/>
      <w:caps/>
      <w:kern w:val="20"/>
    </w:rPr>
  </w:style>
  <w:style w:type="paragraph" w:styleId="2">
    <w:name w:val="heading 2"/>
    <w:basedOn w:val="a"/>
    <w:link w:val="2Char"/>
    <w:uiPriority w:val="9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3">
    <w:name w:val="heading 3"/>
    <w:basedOn w:val="a"/>
    <w:link w:val="3Char"/>
    <w:uiPriority w:val="9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Cs w:val="17"/>
    </w:rPr>
  </w:style>
  <w:style w:type="paragraph" w:styleId="4">
    <w:name w:val="heading 4"/>
    <w:basedOn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link w:val="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D4E07" w:themeColor="accent1" w:themeShade="7F"/>
    </w:rPr>
  </w:style>
  <w:style w:type="paragraph" w:styleId="7">
    <w:name w:val="heading 7"/>
    <w:basedOn w:val="a"/>
    <w:link w:val="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paragraph" w:styleId="8">
    <w:name w:val="heading 8"/>
    <w:basedOn w:val="a"/>
    <w:link w:val="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caps/>
      <w:kern w:val="20"/>
    </w:rPr>
  </w:style>
  <w:style w:type="character" w:customStyle="1" w:styleId="2Char">
    <w:name w:val="标题 2 Char"/>
    <w:basedOn w:val="a0"/>
    <w:link w:val="2"/>
    <w:uiPriority w:val="9"/>
    <w:rPr>
      <w:caps/>
      <w:color w:val="000000" w:themeColor="text1"/>
      <w:kern w:val="20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table" w:styleId="a4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5"/>
    <w:qFormat/>
    <w:rPr>
      <w:b/>
      <w:bCs/>
    </w:rPr>
  </w:style>
  <w:style w:type="character" w:customStyle="1" w:styleId="3Char">
    <w:name w:val="标题 3 Char"/>
    <w:basedOn w:val="a0"/>
    <w:link w:val="3"/>
    <w:uiPriority w:val="9"/>
    <w:rPr>
      <w:caps/>
      <w:color w:val="7F7F7F" w:themeColor="text1" w:themeTint="80"/>
      <w:szCs w:val="17"/>
    </w:rPr>
  </w:style>
  <w:style w:type="paragraph" w:customStyle="1" w:styleId="a6">
    <w:name w:val="姓名"/>
    <w:basedOn w:val="a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sz w:val="48"/>
      <w:szCs w:val="48"/>
    </w:rPr>
  </w:style>
  <w:style w:type="character" w:styleId="a7">
    <w:name w:val="Emphasis"/>
    <w:basedOn w:val="a0"/>
    <w:uiPriority w:val="4"/>
    <w:unhideWhenUsed/>
    <w:qFormat/>
    <w:rPr>
      <w:b/>
      <w:iCs w:val="0"/>
      <w:color w:val="0D0D0D" w:themeColor="text1" w:themeTint="F2"/>
    </w:rPr>
  </w:style>
  <w:style w:type="paragraph" w:styleId="a8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页眉 Char"/>
    <w:basedOn w:val="a0"/>
    <w:link w:val="a8"/>
    <w:uiPriority w:val="99"/>
  </w:style>
  <w:style w:type="paragraph" w:styleId="a9">
    <w:name w:val="footer"/>
    <w:basedOn w:val="a"/>
    <w:link w:val="Char0"/>
    <w:uiPriority w:val="99"/>
    <w:unhideWhenUsed/>
    <w:qFormat/>
    <w:pPr>
      <w:spacing w:before="240" w:after="0" w:line="240" w:lineRule="auto"/>
      <w:jc w:val="right"/>
    </w:pPr>
    <w:rPr>
      <w:b/>
      <w:bCs/>
      <w:caps/>
      <w:sz w:val="16"/>
      <w:szCs w:val="16"/>
    </w:rPr>
  </w:style>
  <w:style w:type="character" w:customStyle="1" w:styleId="Char0">
    <w:name w:val="页脚 Char"/>
    <w:basedOn w:val="a0"/>
    <w:link w:val="a9"/>
    <w:uiPriority w:val="99"/>
    <w:rPr>
      <w:b/>
      <w:bCs/>
      <w:caps/>
      <w:sz w:val="16"/>
      <w:szCs w:val="16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color w:val="3D4E07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3D4E07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a">
    <w:name w:val="Intense Emphasis"/>
    <w:basedOn w:val="a0"/>
    <w:uiPriority w:val="21"/>
    <w:semiHidden/>
    <w:unhideWhenUsed/>
    <w:qFormat/>
    <w:rPr>
      <w:b/>
      <w:i/>
      <w:iCs/>
      <w:color w:val="262626" w:themeColor="text1" w:themeTint="D9"/>
    </w:rPr>
  </w:style>
  <w:style w:type="paragraph" w:styleId="ab">
    <w:name w:val="Intense Quote"/>
    <w:basedOn w:val="a"/>
    <w:next w:val="a"/>
    <w:link w:val="Char1"/>
    <w:uiPriority w:val="30"/>
    <w:semiHidden/>
    <w:unhideWhenUsed/>
    <w:qFormat/>
    <w:pPr>
      <w:pBdr>
        <w:top w:val="single" w:sz="4" w:space="10" w:color="7C9E0E" w:themeColor="accent1"/>
        <w:bottom w:val="single" w:sz="4" w:space="10" w:color="7C9E0E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Char1">
    <w:name w:val="明显引用 Char"/>
    <w:basedOn w:val="a0"/>
    <w:link w:val="ab"/>
    <w:uiPriority w:val="30"/>
    <w:semiHidden/>
    <w:rPr>
      <w:i/>
      <w:iCs/>
    </w:rPr>
  </w:style>
  <w:style w:type="character" w:styleId="ac">
    <w:name w:val="Intense Reference"/>
    <w:basedOn w:val="a0"/>
    <w:uiPriority w:val="32"/>
    <w:semiHidden/>
    <w:unhideWhenUsed/>
    <w:qFormat/>
    <w:rPr>
      <w:b/>
      <w:bCs/>
      <w:caps w:val="0"/>
      <w:smallCaps/>
      <w:color w:val="262626" w:themeColor="text1" w:themeTint="D9"/>
      <w:spacing w:val="5"/>
    </w:rPr>
  </w:style>
  <w:style w:type="character" w:styleId="ad">
    <w:name w:val="Hyperlink"/>
    <w:basedOn w:val="a0"/>
    <w:uiPriority w:val="99"/>
    <w:unhideWhenUsed/>
    <w:rsid w:val="003F1EA8"/>
    <w:rPr>
      <w:color w:val="8EB610" w:themeColor="hyperlink"/>
      <w:u w:val="single"/>
    </w:rPr>
  </w:style>
  <w:style w:type="paragraph" w:styleId="ae">
    <w:name w:val="List Paragraph"/>
    <w:basedOn w:val="a"/>
    <w:uiPriority w:val="34"/>
    <w:unhideWhenUsed/>
    <w:qFormat/>
    <w:rsid w:val="00AF1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\AppData\Roaming\Microsoft\Templates\&#22522;&#26412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5E1ACB01134BE38F71BC7F45BDF1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CA0C40-6379-48D1-9C12-DA27F94C9CA7}"/>
      </w:docPartPr>
      <w:docPartBody>
        <w:p w:rsidR="00B549DB" w:rsidRDefault="00AC2615" w:rsidP="00AC2615">
          <w:pPr>
            <w:pStyle w:val="DB5E1ACB01134BE38F71BC7F45BDF157"/>
          </w:pPr>
          <w:r w:rsidRPr="00753B1B">
            <w:rPr>
              <w:rFonts w:ascii="微软雅黑" w:eastAsia="微软雅黑" w:hAnsi="微软雅黑"/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15"/>
    <w:rsid w:val="000139EA"/>
    <w:rsid w:val="00277CD9"/>
    <w:rsid w:val="00416937"/>
    <w:rsid w:val="005B604F"/>
    <w:rsid w:val="00617EDD"/>
    <w:rsid w:val="008E350F"/>
    <w:rsid w:val="009C21EE"/>
    <w:rsid w:val="00A80A46"/>
    <w:rsid w:val="00AC2615"/>
    <w:rsid w:val="00B549DB"/>
    <w:rsid w:val="00C3348A"/>
    <w:rsid w:val="00E7431F"/>
    <w:rsid w:val="00EF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9B7365C65FD439D99AEAED2D68A2DDD">
    <w:name w:val="19B7365C65FD439D99AEAED2D68A2DDD"/>
    <w:pPr>
      <w:widowControl w:val="0"/>
      <w:jc w:val="both"/>
    </w:pPr>
  </w:style>
  <w:style w:type="paragraph" w:customStyle="1" w:styleId="B9DE27B47D134AF1987D595B967A97FC">
    <w:name w:val="B9DE27B47D134AF1987D595B967A97FC"/>
    <w:pPr>
      <w:widowControl w:val="0"/>
      <w:jc w:val="both"/>
    </w:pPr>
  </w:style>
  <w:style w:type="paragraph" w:customStyle="1" w:styleId="3379C459336C4B1D960E6F3410C78C72">
    <w:name w:val="3379C459336C4B1D960E6F3410C78C72"/>
    <w:pPr>
      <w:widowControl w:val="0"/>
      <w:jc w:val="both"/>
    </w:pPr>
  </w:style>
  <w:style w:type="paragraph" w:customStyle="1" w:styleId="14C46CA343864AA8B74E630A0E13C355">
    <w:name w:val="14C46CA343864AA8B74E630A0E13C355"/>
    <w:pPr>
      <w:widowControl w:val="0"/>
      <w:jc w:val="both"/>
    </w:pPr>
  </w:style>
  <w:style w:type="paragraph" w:customStyle="1" w:styleId="5DB60F9CEA574C1CB95DAABEA0C63C54">
    <w:name w:val="5DB60F9CEA574C1CB95DAABEA0C63C54"/>
    <w:pPr>
      <w:widowControl w:val="0"/>
      <w:jc w:val="both"/>
    </w:pPr>
  </w:style>
  <w:style w:type="paragraph" w:customStyle="1" w:styleId="49F46CE2E7EC44C4AB938D29F7D2B709">
    <w:name w:val="49F46CE2E7EC44C4AB938D29F7D2B709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C2615"/>
    <w:rPr>
      <w:color w:val="808080"/>
    </w:rPr>
  </w:style>
  <w:style w:type="paragraph" w:customStyle="1" w:styleId="F8AEB0435CF4486A8582130FC209394D">
    <w:name w:val="F8AEB0435CF4486A8582130FC209394D"/>
    <w:pPr>
      <w:widowControl w:val="0"/>
      <w:jc w:val="both"/>
    </w:pPr>
  </w:style>
  <w:style w:type="character" w:styleId="a4">
    <w:name w:val="Strong"/>
    <w:basedOn w:val="a0"/>
    <w:uiPriority w:val="5"/>
    <w:qFormat/>
    <w:rsid w:val="00AC2615"/>
    <w:rPr>
      <w:b/>
      <w:bCs/>
    </w:rPr>
  </w:style>
  <w:style w:type="paragraph" w:customStyle="1" w:styleId="50097FB5EDA24255ACF5DF8E0E9738B4">
    <w:name w:val="50097FB5EDA24255ACF5DF8E0E9738B4"/>
    <w:pPr>
      <w:widowControl w:val="0"/>
      <w:jc w:val="both"/>
    </w:pPr>
  </w:style>
  <w:style w:type="paragraph" w:customStyle="1" w:styleId="BC45AEE4CE1D47A99A4B49E65B88C550">
    <w:name w:val="BC45AEE4CE1D47A99A4B49E65B88C550"/>
    <w:pPr>
      <w:widowControl w:val="0"/>
      <w:jc w:val="both"/>
    </w:pPr>
  </w:style>
  <w:style w:type="paragraph" w:customStyle="1" w:styleId="4CC724BC1D2E47ACBC7A5E7731F30F09">
    <w:name w:val="4CC724BC1D2E47ACBC7A5E7731F30F09"/>
    <w:pPr>
      <w:widowControl w:val="0"/>
      <w:jc w:val="both"/>
    </w:pPr>
  </w:style>
  <w:style w:type="paragraph" w:customStyle="1" w:styleId="7073C330D7814C18BCBC18CDF05D077C">
    <w:name w:val="7073C330D7814C18BCBC18CDF05D077C"/>
    <w:pPr>
      <w:widowControl w:val="0"/>
      <w:jc w:val="both"/>
    </w:pPr>
  </w:style>
  <w:style w:type="paragraph" w:customStyle="1" w:styleId="A1D34E8FBB714E7483F282FD9909F144">
    <w:name w:val="A1D34E8FBB714E7483F282FD9909F144"/>
    <w:pPr>
      <w:widowControl w:val="0"/>
      <w:jc w:val="both"/>
    </w:pPr>
  </w:style>
  <w:style w:type="paragraph" w:customStyle="1" w:styleId="A303F732C50349E88CAC88C34C70D68D">
    <w:name w:val="A303F732C50349E88CAC88C34C70D68D"/>
    <w:pPr>
      <w:widowControl w:val="0"/>
      <w:jc w:val="both"/>
    </w:pPr>
  </w:style>
  <w:style w:type="paragraph" w:customStyle="1" w:styleId="1266F6EFD1BC4D13958C5E7954B75D8D">
    <w:name w:val="1266F6EFD1BC4D13958C5E7954B75D8D"/>
    <w:pPr>
      <w:widowControl w:val="0"/>
      <w:jc w:val="both"/>
    </w:pPr>
  </w:style>
  <w:style w:type="paragraph" w:customStyle="1" w:styleId="2E1B8B3EC13045CE8804D6BC50B552AD">
    <w:name w:val="2E1B8B3EC13045CE8804D6BC50B552AD"/>
    <w:pPr>
      <w:widowControl w:val="0"/>
      <w:jc w:val="both"/>
    </w:pPr>
  </w:style>
  <w:style w:type="paragraph" w:customStyle="1" w:styleId="C54CE559ABB54A4EB92FAEB101933AFE">
    <w:name w:val="C54CE559ABB54A4EB92FAEB101933AFE"/>
    <w:pPr>
      <w:widowControl w:val="0"/>
      <w:jc w:val="both"/>
    </w:pPr>
  </w:style>
  <w:style w:type="paragraph" w:customStyle="1" w:styleId="57AF02ADE10E49D9AEF50B315A482F43">
    <w:name w:val="57AF02ADE10E49D9AEF50B315A482F43"/>
    <w:pPr>
      <w:widowControl w:val="0"/>
      <w:jc w:val="both"/>
    </w:pPr>
  </w:style>
  <w:style w:type="paragraph" w:customStyle="1" w:styleId="7ED2B106CAB544CF89D5A4C81B736296">
    <w:name w:val="7ED2B106CAB544CF89D5A4C81B736296"/>
    <w:pPr>
      <w:widowControl w:val="0"/>
      <w:jc w:val="both"/>
    </w:pPr>
  </w:style>
  <w:style w:type="paragraph" w:customStyle="1" w:styleId="09E2BA55649C442E9A33074900D7625B">
    <w:name w:val="09E2BA55649C442E9A33074900D7625B"/>
    <w:pPr>
      <w:widowControl w:val="0"/>
      <w:jc w:val="both"/>
    </w:pPr>
  </w:style>
  <w:style w:type="paragraph" w:customStyle="1" w:styleId="53E3C214D3D74E1981BB2EB2D340FE7C">
    <w:name w:val="53E3C214D3D74E1981BB2EB2D340FE7C"/>
    <w:pPr>
      <w:widowControl w:val="0"/>
      <w:jc w:val="both"/>
    </w:pPr>
  </w:style>
  <w:style w:type="paragraph" w:customStyle="1" w:styleId="95988BB88F7B4CE492F1DFCF95ACF2E9">
    <w:name w:val="95988BB88F7B4CE492F1DFCF95ACF2E9"/>
    <w:pPr>
      <w:widowControl w:val="0"/>
      <w:jc w:val="both"/>
    </w:pPr>
  </w:style>
  <w:style w:type="paragraph" w:customStyle="1" w:styleId="B87669EF6374489CB5575805F25B67F7">
    <w:name w:val="B87669EF6374489CB5575805F25B67F7"/>
    <w:pPr>
      <w:widowControl w:val="0"/>
      <w:jc w:val="both"/>
    </w:pPr>
  </w:style>
  <w:style w:type="paragraph" w:customStyle="1" w:styleId="8FC57B17C52348CE85A1EC33E31F343D">
    <w:name w:val="8FC57B17C52348CE85A1EC33E31F343D"/>
    <w:pPr>
      <w:widowControl w:val="0"/>
      <w:jc w:val="both"/>
    </w:pPr>
  </w:style>
  <w:style w:type="paragraph" w:customStyle="1" w:styleId="CBE6E4B9E8A64D5AB10D548DAA5763F1">
    <w:name w:val="CBE6E4B9E8A64D5AB10D548DAA5763F1"/>
    <w:rsid w:val="00AC2615"/>
    <w:pPr>
      <w:widowControl w:val="0"/>
      <w:jc w:val="both"/>
    </w:pPr>
  </w:style>
  <w:style w:type="paragraph" w:customStyle="1" w:styleId="FB1408C2FEBA432B99AE5004BA3D3771">
    <w:name w:val="FB1408C2FEBA432B99AE5004BA3D3771"/>
    <w:rsid w:val="00AC2615"/>
    <w:pPr>
      <w:widowControl w:val="0"/>
      <w:jc w:val="both"/>
    </w:pPr>
  </w:style>
  <w:style w:type="paragraph" w:customStyle="1" w:styleId="81014CC0C69E4F1D889992C70EAEF13B">
    <w:name w:val="81014CC0C69E4F1D889992C70EAEF13B"/>
    <w:rsid w:val="00AC2615"/>
    <w:pPr>
      <w:widowControl w:val="0"/>
      <w:jc w:val="both"/>
    </w:pPr>
  </w:style>
  <w:style w:type="paragraph" w:customStyle="1" w:styleId="F3DE5A29E7934358A504FF84575E22FA">
    <w:name w:val="F3DE5A29E7934358A504FF84575E22FA"/>
    <w:rsid w:val="00AC2615"/>
    <w:pPr>
      <w:widowControl w:val="0"/>
      <w:jc w:val="both"/>
    </w:pPr>
  </w:style>
  <w:style w:type="paragraph" w:customStyle="1" w:styleId="BE0BB93AE6EC4B368D176F4B6012331F">
    <w:name w:val="BE0BB93AE6EC4B368D176F4B6012331F"/>
    <w:rsid w:val="00AC2615"/>
    <w:pPr>
      <w:widowControl w:val="0"/>
      <w:jc w:val="both"/>
    </w:pPr>
  </w:style>
  <w:style w:type="paragraph" w:customStyle="1" w:styleId="C983420DA674423D9146734761FFE830">
    <w:name w:val="C983420DA674423D9146734761FFE830"/>
    <w:rsid w:val="00AC2615"/>
    <w:pPr>
      <w:widowControl w:val="0"/>
      <w:jc w:val="both"/>
    </w:pPr>
  </w:style>
  <w:style w:type="paragraph" w:customStyle="1" w:styleId="A8A5367B4F634792908D808A0A55FC21">
    <w:name w:val="A8A5367B4F634792908D808A0A55FC21"/>
    <w:rsid w:val="00AC2615"/>
    <w:pPr>
      <w:widowControl w:val="0"/>
      <w:jc w:val="both"/>
    </w:pPr>
  </w:style>
  <w:style w:type="paragraph" w:customStyle="1" w:styleId="96FC7CE2E72C40F1A37822836FE18BE2">
    <w:name w:val="96FC7CE2E72C40F1A37822836FE18BE2"/>
    <w:rsid w:val="00AC2615"/>
    <w:pPr>
      <w:widowControl w:val="0"/>
      <w:jc w:val="both"/>
    </w:pPr>
  </w:style>
  <w:style w:type="paragraph" w:customStyle="1" w:styleId="DEC56CD23C9B4713B737BE2356FA04DB">
    <w:name w:val="DEC56CD23C9B4713B737BE2356FA04DB"/>
    <w:rsid w:val="00AC2615"/>
    <w:pPr>
      <w:widowControl w:val="0"/>
      <w:jc w:val="both"/>
    </w:pPr>
  </w:style>
  <w:style w:type="paragraph" w:customStyle="1" w:styleId="69A5882CDFED44FAB43BD727FF1B569A">
    <w:name w:val="69A5882CDFED44FAB43BD727FF1B569A"/>
    <w:rsid w:val="00AC2615"/>
    <w:pPr>
      <w:widowControl w:val="0"/>
      <w:jc w:val="both"/>
    </w:pPr>
  </w:style>
  <w:style w:type="paragraph" w:customStyle="1" w:styleId="AF2BDCF71650471B834C0F72D34FB2C8">
    <w:name w:val="AF2BDCF71650471B834C0F72D34FB2C8"/>
    <w:rsid w:val="00AC2615"/>
    <w:pPr>
      <w:widowControl w:val="0"/>
      <w:jc w:val="both"/>
    </w:pPr>
  </w:style>
  <w:style w:type="paragraph" w:customStyle="1" w:styleId="B4C0CB4875C94906B0F61B13EB2B9CC8">
    <w:name w:val="B4C0CB4875C94906B0F61B13EB2B9CC8"/>
    <w:rsid w:val="00AC2615"/>
    <w:pPr>
      <w:widowControl w:val="0"/>
      <w:jc w:val="both"/>
    </w:pPr>
  </w:style>
  <w:style w:type="paragraph" w:customStyle="1" w:styleId="523D7838E89643FF834D0943A360C6B2">
    <w:name w:val="523D7838E89643FF834D0943A360C6B2"/>
    <w:rsid w:val="00AC2615"/>
    <w:pPr>
      <w:widowControl w:val="0"/>
      <w:jc w:val="both"/>
    </w:pPr>
  </w:style>
  <w:style w:type="paragraph" w:customStyle="1" w:styleId="8BD9AC631CDF4640BA48184F7738552F">
    <w:name w:val="8BD9AC631CDF4640BA48184F7738552F"/>
    <w:rsid w:val="00AC2615"/>
    <w:pPr>
      <w:widowControl w:val="0"/>
      <w:jc w:val="both"/>
    </w:pPr>
  </w:style>
  <w:style w:type="paragraph" w:customStyle="1" w:styleId="2DC2F6FD66474357A61FCDB106C8BD7C">
    <w:name w:val="2DC2F6FD66474357A61FCDB106C8BD7C"/>
    <w:rsid w:val="00AC2615"/>
    <w:pPr>
      <w:widowControl w:val="0"/>
      <w:jc w:val="both"/>
    </w:pPr>
  </w:style>
  <w:style w:type="paragraph" w:customStyle="1" w:styleId="0DB7CC20913346DAA99E7ED696E06B43">
    <w:name w:val="0DB7CC20913346DAA99E7ED696E06B43"/>
    <w:rsid w:val="00AC2615"/>
    <w:pPr>
      <w:widowControl w:val="0"/>
      <w:jc w:val="both"/>
    </w:pPr>
  </w:style>
  <w:style w:type="paragraph" w:customStyle="1" w:styleId="E1C84CD0B34A4606A7CBA6446377EA70">
    <w:name w:val="E1C84CD0B34A4606A7CBA6446377EA70"/>
    <w:rsid w:val="00AC2615"/>
    <w:pPr>
      <w:widowControl w:val="0"/>
      <w:jc w:val="both"/>
    </w:pPr>
  </w:style>
  <w:style w:type="paragraph" w:customStyle="1" w:styleId="C626918AE5A346738E54597063B949EE">
    <w:name w:val="C626918AE5A346738E54597063B949EE"/>
    <w:rsid w:val="00AC2615"/>
    <w:pPr>
      <w:widowControl w:val="0"/>
      <w:jc w:val="both"/>
    </w:pPr>
  </w:style>
  <w:style w:type="paragraph" w:customStyle="1" w:styleId="299F0CAF7422495D983FE04F284F5B02">
    <w:name w:val="299F0CAF7422495D983FE04F284F5B02"/>
    <w:rsid w:val="00AC2615"/>
    <w:pPr>
      <w:widowControl w:val="0"/>
      <w:jc w:val="both"/>
    </w:pPr>
  </w:style>
  <w:style w:type="paragraph" w:customStyle="1" w:styleId="81185172971E44B6879CB1304676F06B">
    <w:name w:val="81185172971E44B6879CB1304676F06B"/>
    <w:rsid w:val="00AC2615"/>
    <w:pPr>
      <w:widowControl w:val="0"/>
      <w:jc w:val="both"/>
    </w:pPr>
  </w:style>
  <w:style w:type="paragraph" w:customStyle="1" w:styleId="771D4790B66F4D8395DE7CFBA99FDBAB">
    <w:name w:val="771D4790B66F4D8395DE7CFBA99FDBAB"/>
    <w:rsid w:val="00AC2615"/>
    <w:pPr>
      <w:widowControl w:val="0"/>
      <w:jc w:val="both"/>
    </w:pPr>
  </w:style>
  <w:style w:type="paragraph" w:customStyle="1" w:styleId="DB5E1ACB01134BE38F71BC7F45BDF157">
    <w:name w:val="DB5E1ACB01134BE38F71BC7F45BDF157"/>
    <w:rsid w:val="00AC26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基本简历.dotx</Template>
  <TotalTime>313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段佳宁</dc:creator>
  <cp:keywords/>
  <dc:description/>
  <cp:lastModifiedBy>2213994603@qq.com</cp:lastModifiedBy>
  <cp:revision>152</cp:revision>
  <dcterms:created xsi:type="dcterms:W3CDTF">2017-09-06T09:40:00Z</dcterms:created>
  <dcterms:modified xsi:type="dcterms:W3CDTF">2017-11-05T04:08:00Z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