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4</w:t>
                  </w:r>
                  <w:r>
                    <w:rPr>
                      <w:rFonts w:ascii="黑体" w:hAnsi="黑体" w:eastAsia="黑体" w:cs="黑体"/>
                    </w:rPr>
                    <w:t xml:space="preserve">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语言以及Java 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掌握Spring MVC、Spring Boot和Mybatis的使用以及原理，部分后端开发常用中间件；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消息RocketMQ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Lucenen</w:t>
            </w:r>
            <w:r>
              <w:rPr>
                <w:rFonts w:ascii="黑体" w:hAnsi="黑体" w:eastAsia="黑体" w:cs="黑体"/>
              </w:rPr>
              <w:t>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掌握MySQL、SQL语言的使用及其优化，了解数据库相关概念和技术；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的使用，了解原理、过期策略和内存淘汰机制；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了解Zookeeper的基本使用，数据结构，分布式一致性及相关知识；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了解MPI并行计算通信函数库，分布式文件系统的基础知识；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掌握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能自主学习，勤于总结，乐于分享自己的知识；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对代码规范和质量有严格要求，有良好的编码规范意识，具备初步的系统架构设计能力；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对一些没接触过的后台常用框架有了基本的了解；提升了快速解决问题的能力，对上线项目的维护和新需求开发的规范流程有了基础认知；期间完成了对数据库签到表分表方案的初步制定；对单体应用到服务化有了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02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apola （阿波拉H5游戏整合平台）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H5游戏整合平台，整合了多款H5游戏：21点、大德州、小德州和炸金花。为这些游戏提供入口、统一的账号管理、配置管理、交易信息记录、公告管理、数据统计和报表管理，项目可分为三个子系统：apola平台前台、apola运营后台和各个H5游戏的独立运营后台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参与架构并独力负责apola平台前台、apola运营后台和21点的运营后台的服务端开发，开发文档编写，配合测试修复缺陷和bug，与产品确认功能细节，和前端联调并完成可向甲方交付的初版。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项目共涉及5个服务，两个基础服务：apola平台基础服务、21点基础服务；三个网关服务：apola前台网关、apola运营后台网关以及21点运营后台网关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。SSM作为基础框架，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RPC框架为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注册中心使用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数据库使用</w:t>
            </w:r>
            <w:r>
              <w:rPr>
                <w:rFonts w:ascii="黑体" w:hAnsi="黑体" w:eastAsia="黑体" w:cs="黑体"/>
              </w:rPr>
              <w:t>MySQL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缓存使用</w:t>
            </w:r>
            <w:r>
              <w:rPr>
                <w:rFonts w:ascii="黑体" w:hAnsi="黑体" w:eastAsia="黑体" w:cs="黑体"/>
              </w:rPr>
              <w:t>Redis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Web服务器和应用服务器都为Tomcat，CDN使用Cloudflare。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完整的java服务端项目的整体架构，从需求到最终可交付产品的完整的工程化流程；对项目所使用框架有了更深的了解；学习到了数据库垂直拆分和水平拆分的知识，动态数据源的配置，分布式事务的知识；提升了自己的沟通能力以及团队合作能力；学会了Docker容器的基本用法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目前730</w:t>
            </w:r>
            <w:bookmarkStart w:id="0" w:name="_GoBack"/>
            <w:bookmarkEnd w:id="0"/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小米应用商店开放下载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）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2983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9130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学习笔记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</w:rPr>
              <w:t>https://github.com/DuanJiaNing/Learning-materials</w:t>
            </w: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DB11C9"/>
    <w:rsid w:val="01E3D29C"/>
    <w:rsid w:val="02B465C1"/>
    <w:rsid w:val="03CA058D"/>
    <w:rsid w:val="04435BCA"/>
    <w:rsid w:val="05AA1A57"/>
    <w:rsid w:val="05F5192F"/>
    <w:rsid w:val="06085D92"/>
    <w:rsid w:val="06DD190B"/>
    <w:rsid w:val="0A701FFE"/>
    <w:rsid w:val="0B2031E4"/>
    <w:rsid w:val="0B5971D6"/>
    <w:rsid w:val="0CD73268"/>
    <w:rsid w:val="115B0B4A"/>
    <w:rsid w:val="115E5734"/>
    <w:rsid w:val="14F767E8"/>
    <w:rsid w:val="15413CAC"/>
    <w:rsid w:val="1558441D"/>
    <w:rsid w:val="158866AB"/>
    <w:rsid w:val="16D11654"/>
    <w:rsid w:val="196C14C4"/>
    <w:rsid w:val="19E7019A"/>
    <w:rsid w:val="1A582963"/>
    <w:rsid w:val="1A5C759D"/>
    <w:rsid w:val="1AC45B86"/>
    <w:rsid w:val="1C2D1387"/>
    <w:rsid w:val="1E3E59AB"/>
    <w:rsid w:val="1E7A0107"/>
    <w:rsid w:val="21CD7155"/>
    <w:rsid w:val="21DD21CB"/>
    <w:rsid w:val="26414077"/>
    <w:rsid w:val="28C06081"/>
    <w:rsid w:val="29630DB0"/>
    <w:rsid w:val="29F62732"/>
    <w:rsid w:val="2B6406A4"/>
    <w:rsid w:val="2B7725C5"/>
    <w:rsid w:val="2B8F00DB"/>
    <w:rsid w:val="2E5B447B"/>
    <w:rsid w:val="2E701C90"/>
    <w:rsid w:val="2FF3658C"/>
    <w:rsid w:val="307905EE"/>
    <w:rsid w:val="32543C8E"/>
    <w:rsid w:val="328719E7"/>
    <w:rsid w:val="39D73D56"/>
    <w:rsid w:val="39E667BB"/>
    <w:rsid w:val="3AB24685"/>
    <w:rsid w:val="3C5913FF"/>
    <w:rsid w:val="3C62383E"/>
    <w:rsid w:val="44C11F83"/>
    <w:rsid w:val="47B85AD1"/>
    <w:rsid w:val="49A346D0"/>
    <w:rsid w:val="49B34531"/>
    <w:rsid w:val="49FB687F"/>
    <w:rsid w:val="4C721B6F"/>
    <w:rsid w:val="4E9A0286"/>
    <w:rsid w:val="5033719B"/>
    <w:rsid w:val="50960095"/>
    <w:rsid w:val="51864B35"/>
    <w:rsid w:val="545150EF"/>
    <w:rsid w:val="54B542B4"/>
    <w:rsid w:val="55206675"/>
    <w:rsid w:val="57350233"/>
    <w:rsid w:val="5B870645"/>
    <w:rsid w:val="5BCA524A"/>
    <w:rsid w:val="5D3E628C"/>
    <w:rsid w:val="5D8F26FE"/>
    <w:rsid w:val="5E4E6F8B"/>
    <w:rsid w:val="5E9E5E23"/>
    <w:rsid w:val="5F6C6DA2"/>
    <w:rsid w:val="62C0601C"/>
    <w:rsid w:val="62DB1DE7"/>
    <w:rsid w:val="6357195D"/>
    <w:rsid w:val="660F46BE"/>
    <w:rsid w:val="663D6BF9"/>
    <w:rsid w:val="67CC7648"/>
    <w:rsid w:val="69573240"/>
    <w:rsid w:val="6A062E41"/>
    <w:rsid w:val="6AE37EC8"/>
    <w:rsid w:val="6B105789"/>
    <w:rsid w:val="6B620FF1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EF67352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2099</Words>
  <Characters>2750</Characters>
  <TotalTime>14</TotalTime>
  <ScaleCrop>false</ScaleCrop>
  <LinksUpToDate>false</LinksUpToDate>
  <CharactersWithSpaces>2811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CAFE BABE</cp:lastModifiedBy>
  <cp:lastPrinted>2018-03-19T03:57:00Z</cp:lastPrinted>
  <dcterms:modified xsi:type="dcterms:W3CDTF">2019-02-15T10:15:33Z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