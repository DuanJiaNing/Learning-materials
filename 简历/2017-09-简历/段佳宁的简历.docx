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1"/>
        <w:gridCol w:w="1842"/>
      </w:tblGrid>
      <w:tr w:rsidR="008D2E49" w:rsidRPr="00982F96" w:rsidTr="007D61C5">
        <w:trPr>
          <w:trHeight w:val="1810"/>
        </w:trPr>
        <w:tc>
          <w:tcPr>
            <w:tcW w:w="6491" w:type="dxa"/>
          </w:tcPr>
          <w:p w:rsidR="008D2E49" w:rsidRPr="007B08C3" w:rsidRDefault="005738C6" w:rsidP="00B8341C">
            <w:pPr>
              <w:pStyle w:val="a6"/>
              <w:tabs>
                <w:tab w:val="left" w:pos="5475"/>
              </w:tabs>
              <w:spacing w:line="276" w:lineRule="auto"/>
              <w:rPr>
                <w:rFonts w:ascii="黑体" w:eastAsia="黑体" w:hAnsi="黑体"/>
              </w:rPr>
            </w:pPr>
            <w:sdt>
              <w:sdtPr>
                <w:rPr>
                  <w:rFonts w:ascii="黑体" w:eastAsia="黑体" w:hAnsi="黑体"/>
                </w:rPr>
                <w:alias w:val="你的姓名"/>
                <w:tag w:val=""/>
                <w:id w:val="-936988443"/>
                <w:placeholder>
                  <w:docPart w:val="DB5E1ACB01134BE38F71BC7F45BDF15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8D2E49" w:rsidRPr="007B08C3">
                  <w:rPr>
                    <w:rFonts w:ascii="黑体" w:eastAsia="黑体" w:hAnsi="黑体"/>
                  </w:rPr>
                  <w:t>段佳宁</w:t>
                </w:r>
              </w:sdtContent>
            </w:sdt>
          </w:p>
          <w:p w:rsidR="008D2E49" w:rsidRPr="00982F96" w:rsidRDefault="008D2E49" w:rsidP="00B8341C">
            <w:pPr>
              <w:spacing w:line="240" w:lineRule="auto"/>
              <w:rPr>
                <w:rStyle w:val="a7"/>
                <w:rFonts w:ascii="黑体" w:eastAsia="黑体" w:hAnsi="黑体"/>
                <w:b w:val="0"/>
                <w:lang w:val="zh-CN" w:bidi="zh-CN"/>
              </w:rPr>
            </w:pPr>
            <w:r w:rsidRPr="00982F96">
              <w:rPr>
                <w:rStyle w:val="a7"/>
                <w:rFonts w:ascii="黑体" w:eastAsia="黑体" w:hAnsi="黑体"/>
                <w:b w:val="0"/>
                <w:lang w:val="zh-CN" w:bidi="zh-CN"/>
              </w:rPr>
              <w:t>男</w:t>
            </w:r>
            <w:r w:rsidRPr="00982F96">
              <w:rPr>
                <w:rStyle w:val="a7"/>
                <w:rFonts w:ascii="黑体" w:eastAsia="黑体" w:hAnsi="黑体" w:hint="eastAsia"/>
                <w:b w:val="0"/>
                <w:lang w:val="zh-CN" w:bidi="zh-CN"/>
              </w:rPr>
              <w:t xml:space="preserve"> |</w:t>
            </w:r>
            <w:r w:rsidRPr="00982F96">
              <w:rPr>
                <w:rStyle w:val="a7"/>
                <w:rFonts w:ascii="黑体" w:eastAsia="黑体" w:hAnsi="黑体"/>
                <w:b w:val="0"/>
                <w:lang w:val="zh-CN" w:bidi="zh-CN"/>
              </w:rPr>
              <w:t xml:space="preserve"> 未婚</w:t>
            </w:r>
            <w:r w:rsidRPr="00982F96">
              <w:rPr>
                <w:rStyle w:val="a7"/>
                <w:rFonts w:ascii="黑体" w:eastAsia="黑体" w:hAnsi="黑体" w:hint="eastAsia"/>
                <w:b w:val="0"/>
                <w:lang w:val="zh-CN" w:bidi="zh-CN"/>
              </w:rPr>
              <w:t xml:space="preserve"> |</w:t>
            </w:r>
            <w:r w:rsidRPr="00982F96">
              <w:rPr>
                <w:rStyle w:val="a7"/>
                <w:rFonts w:ascii="黑体" w:eastAsia="黑体" w:hAnsi="黑体"/>
                <w:b w:val="0"/>
                <w:lang w:val="zh-CN" w:bidi="zh-CN"/>
              </w:rPr>
              <w:t xml:space="preserve"> 1995年</w:t>
            </w:r>
            <w:r w:rsidRPr="00982F96">
              <w:rPr>
                <w:rStyle w:val="a7"/>
                <w:rFonts w:ascii="黑体" w:eastAsia="黑体" w:hAnsi="黑体" w:hint="eastAsia"/>
                <w:b w:val="0"/>
                <w:lang w:val="zh-CN" w:bidi="zh-CN"/>
              </w:rPr>
              <w:t>12月生 |</w:t>
            </w:r>
            <w:r w:rsidRPr="00982F96">
              <w:rPr>
                <w:rStyle w:val="a7"/>
                <w:rFonts w:ascii="黑体" w:eastAsia="黑体" w:hAnsi="黑体"/>
                <w:b w:val="0"/>
                <w:lang w:val="zh-CN" w:bidi="zh-CN"/>
              </w:rPr>
              <w:t xml:space="preserve"> 团员</w:t>
            </w:r>
            <w:r w:rsidRPr="00982F96">
              <w:rPr>
                <w:rStyle w:val="a7"/>
                <w:rFonts w:ascii="黑体" w:eastAsia="黑体" w:hAnsi="黑体" w:hint="eastAsia"/>
                <w:b w:val="0"/>
                <w:lang w:val="zh-CN" w:bidi="zh-CN"/>
              </w:rPr>
              <w:t xml:space="preserve">   </w:t>
            </w:r>
            <w:r w:rsidRPr="00982F96">
              <w:rPr>
                <w:rStyle w:val="a7"/>
                <w:rFonts w:ascii="黑体" w:eastAsia="黑体" w:hAnsi="黑体"/>
                <w:b w:val="0"/>
                <w:lang w:val="zh-CN" w:bidi="zh-CN"/>
              </w:rPr>
              <w:t xml:space="preserve"> </w:t>
            </w:r>
          </w:p>
          <w:p w:rsidR="008D2E49" w:rsidRPr="00982F96" w:rsidRDefault="008D2E49" w:rsidP="00B8341C">
            <w:pPr>
              <w:spacing w:line="240" w:lineRule="auto"/>
              <w:rPr>
                <w:rFonts w:ascii="黑体" w:eastAsia="黑体" w:hAnsi="黑体"/>
              </w:rPr>
            </w:pPr>
            <w:r w:rsidRPr="00982F96">
              <w:rPr>
                <w:rFonts w:ascii="黑体" w:eastAsia="黑体" w:hAnsi="黑体" w:hint="eastAsia"/>
                <w:b/>
                <w:bCs/>
                <w:caps/>
                <w:kern w:val="20"/>
                <w:lang w:val="zh-CN" w:bidi="zh-CN"/>
              </w:rPr>
              <w:t>户口</w:t>
            </w:r>
            <w:r w:rsidRPr="00982F96">
              <w:rPr>
                <w:rStyle w:val="a7"/>
                <w:rFonts w:ascii="黑体" w:eastAsia="黑体" w:hAnsi="黑体" w:hint="eastAsia"/>
                <w:b w:val="0"/>
                <w:lang w:val="zh-CN" w:bidi="zh-CN"/>
              </w:rPr>
              <w:t xml:space="preserve">：云南/大理 </w:t>
            </w:r>
            <w:r w:rsidRPr="00982F96">
              <w:rPr>
                <w:rStyle w:val="a7"/>
                <w:rFonts w:ascii="黑体" w:eastAsia="黑体" w:hAnsi="黑体"/>
                <w:b w:val="0"/>
                <w:lang w:val="zh-CN" w:bidi="zh-CN"/>
              </w:rPr>
              <w:t xml:space="preserve">   </w:t>
            </w:r>
            <w:r w:rsidRPr="00982F96">
              <w:rPr>
                <w:rFonts w:ascii="黑体" w:eastAsia="黑体" w:hAnsi="黑体" w:cs="微软雅黑" w:hint="eastAsia"/>
                <w:b/>
                <w:bCs/>
                <w:caps/>
                <w:kern w:val="20"/>
              </w:rPr>
              <w:t>现</w:t>
            </w:r>
            <w:r w:rsidRPr="00982F96">
              <w:rPr>
                <w:rFonts w:ascii="黑体" w:eastAsia="黑体" w:hAnsi="黑体" w:cs="MS Gothic" w:hint="eastAsia"/>
                <w:b/>
                <w:bCs/>
                <w:caps/>
                <w:kern w:val="20"/>
              </w:rPr>
              <w:t>居住于</w:t>
            </w:r>
            <w:r w:rsidRPr="00982F96">
              <w:rPr>
                <w:rStyle w:val="a7"/>
                <w:rFonts w:ascii="黑体" w:eastAsia="黑体" w:hAnsi="黑体" w:hint="eastAsia"/>
                <w:b w:val="0"/>
                <w:lang w:val="zh-CN" w:bidi="zh-CN"/>
              </w:rPr>
              <w:t>：</w:t>
            </w:r>
            <w:r w:rsidRPr="00982F96">
              <w:rPr>
                <w:rFonts w:ascii="黑体" w:eastAsia="黑体" w:hAnsi="黑体"/>
              </w:rPr>
              <w:t>四川</w:t>
            </w:r>
            <w:r w:rsidRPr="00982F96">
              <w:rPr>
                <w:rFonts w:ascii="黑体" w:eastAsia="黑体" w:hAnsi="黑体" w:hint="eastAsia"/>
              </w:rPr>
              <w:t>/</w:t>
            </w:r>
            <w:r w:rsidRPr="00982F96">
              <w:rPr>
                <w:rFonts w:ascii="黑体" w:eastAsia="黑体" w:hAnsi="黑体"/>
              </w:rPr>
              <w:t>成都</w:t>
            </w:r>
          </w:p>
          <w:p w:rsidR="008D2E49" w:rsidRPr="00982F96" w:rsidRDefault="008D2E49" w:rsidP="00B8341C">
            <w:pPr>
              <w:spacing w:line="240" w:lineRule="auto"/>
              <w:rPr>
                <w:rFonts w:ascii="黑体" w:eastAsia="黑体" w:hAnsi="黑体"/>
              </w:rPr>
            </w:pPr>
            <w:r w:rsidRPr="00982F96">
              <w:rPr>
                <w:rFonts w:ascii="黑体" w:eastAsia="黑体" w:hAnsi="黑体" w:hint="eastAsia"/>
                <w:b/>
              </w:rPr>
              <w:t>学历</w:t>
            </w:r>
            <w:r w:rsidRPr="00982F96">
              <w:rPr>
                <w:rFonts w:ascii="黑体" w:eastAsia="黑体" w:hAnsi="黑体" w:hint="eastAsia"/>
              </w:rPr>
              <w:t xml:space="preserve">：本科 </w:t>
            </w:r>
            <w:r w:rsidRPr="00982F96">
              <w:rPr>
                <w:rFonts w:ascii="黑体" w:eastAsia="黑体" w:hAnsi="黑体"/>
              </w:rPr>
              <w:t xml:space="preserve">   </w:t>
            </w:r>
            <w:r w:rsidRPr="00982F96">
              <w:rPr>
                <w:rFonts w:ascii="黑体" w:eastAsia="黑体" w:hAnsi="黑体" w:hint="eastAsia"/>
                <w:b/>
              </w:rPr>
              <w:t>英语等级</w:t>
            </w:r>
            <w:r w:rsidRPr="00982F96">
              <w:rPr>
                <w:rFonts w:ascii="黑体" w:eastAsia="黑体" w:hAnsi="黑体" w:hint="eastAsia"/>
              </w:rPr>
              <w:t>：四级</w:t>
            </w:r>
          </w:p>
          <w:p w:rsidR="008D2E49" w:rsidRPr="00982F96" w:rsidRDefault="008D2E49" w:rsidP="00B8341C">
            <w:pPr>
              <w:spacing w:line="240" w:lineRule="auto"/>
              <w:rPr>
                <w:rFonts w:ascii="黑体" w:eastAsia="黑体" w:hAnsi="黑体"/>
              </w:rPr>
            </w:pPr>
            <w:r w:rsidRPr="00982F96">
              <w:rPr>
                <w:rFonts w:ascii="黑体" w:eastAsia="黑体" w:hAnsi="黑体"/>
                <w:b/>
                <w:bCs/>
                <w:caps/>
                <w:kern w:val="20"/>
                <w:lang w:val="zh-CN" w:bidi="zh-CN"/>
              </w:rPr>
              <w:t>电话</w:t>
            </w:r>
            <w:r w:rsidRPr="00982F96">
              <w:rPr>
                <w:rFonts w:ascii="黑体" w:eastAsia="黑体" w:hAnsi="黑体" w:hint="eastAsia"/>
              </w:rPr>
              <w:t>：18328083078</w:t>
            </w:r>
          </w:p>
          <w:p w:rsidR="008D2E49" w:rsidRPr="00982F96" w:rsidRDefault="008D2E49" w:rsidP="00B8341C">
            <w:pPr>
              <w:spacing w:line="240" w:lineRule="auto"/>
              <w:rPr>
                <w:rFonts w:ascii="黑体" w:eastAsia="黑体" w:hAnsi="黑体"/>
              </w:rPr>
            </w:pPr>
            <w:r w:rsidRPr="00982F96">
              <w:rPr>
                <w:rFonts w:ascii="黑体" w:eastAsia="黑体" w:hAnsi="黑体"/>
                <w:b/>
              </w:rPr>
              <w:t>邮箱</w:t>
            </w:r>
            <w:r w:rsidRPr="00982F96">
              <w:rPr>
                <w:rFonts w:ascii="黑体" w:eastAsia="黑体" w:hAnsi="黑体" w:hint="eastAsia"/>
              </w:rPr>
              <w:t>：duan_jia_ning@163.com</w:t>
            </w:r>
          </w:p>
        </w:tc>
        <w:tc>
          <w:tcPr>
            <w:tcW w:w="1842" w:type="dxa"/>
          </w:tcPr>
          <w:p w:rsidR="008D2E49" w:rsidRPr="00982F96" w:rsidRDefault="008D2E49" w:rsidP="00B8341C">
            <w:pPr>
              <w:spacing w:line="276" w:lineRule="auto"/>
              <w:jc w:val="right"/>
              <w:rPr>
                <w:rFonts w:ascii="黑体" w:eastAsia="黑体" w:hAnsi="黑体"/>
              </w:rPr>
            </w:pPr>
            <w:r w:rsidRPr="00982F96">
              <w:rPr>
                <w:rFonts w:ascii="黑体" w:eastAsia="黑体" w:hAnsi="黑体" w:hint="eastAsia"/>
                <w:noProof/>
              </w:rPr>
              <w:drawing>
                <wp:inline distT="0" distB="0" distL="0" distR="0" wp14:anchorId="106EEA63" wp14:editId="0A229616">
                  <wp:extent cx="810883" cy="1123219"/>
                  <wp:effectExtent l="19050" t="0" r="142240" b="134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21399460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883" cy="1123219"/>
                          </a:xfrm>
                          <a:prstGeom prst="rect">
                            <a:avLst/>
                          </a:prstGeom>
                          <a:effectLst>
                            <a:outerShdw blurRad="63500" dist="88900" dir="3000000" algn="ctr" rotWithShape="0">
                              <a:srgbClr val="000000">
                                <a:alpha val="25000"/>
                              </a:srgbClr>
                            </a:outerShdw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2E49" w:rsidRPr="00AC74FB" w:rsidRDefault="008D2E49" w:rsidP="007515D3">
      <w:pPr>
        <w:spacing w:line="276" w:lineRule="auto"/>
        <w:rPr>
          <w:rFonts w:ascii="黑体" w:eastAsia="黑体" w:hAnsi="黑体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284" w:type="dxa"/>
          <w:right w:w="144" w:type="dxa"/>
        </w:tblCellMar>
        <w:tblLook w:val="04A0" w:firstRow="1" w:lastRow="0" w:firstColumn="1" w:lastColumn="0" w:noHBand="0" w:noVBand="1"/>
        <w:tblDescription w:val="基本简历的布局表格"/>
      </w:tblPr>
      <w:tblGrid>
        <w:gridCol w:w="1272"/>
        <w:gridCol w:w="8114"/>
      </w:tblGrid>
      <w:tr w:rsidR="00A163CE" w:rsidRPr="00982F96" w:rsidTr="00210E1B">
        <w:trPr>
          <w:cantSplit/>
        </w:trPr>
        <w:tc>
          <w:tcPr>
            <w:tcW w:w="1271" w:type="dxa"/>
          </w:tcPr>
          <w:p w:rsidR="00A163CE" w:rsidRPr="00B25B34" w:rsidRDefault="006A44B4" w:rsidP="007515D3">
            <w:pPr>
              <w:pStyle w:val="1"/>
              <w:spacing w:line="276" w:lineRule="auto"/>
              <w:outlineLvl w:val="0"/>
              <w:rPr>
                <w:rFonts w:ascii="黑体" w:eastAsia="黑体" w:hAnsi="黑体"/>
                <w:sz w:val="20"/>
              </w:rPr>
            </w:pPr>
            <w:r w:rsidRPr="00B25B34"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  <w:t>求职意向</w:t>
            </w:r>
          </w:p>
        </w:tc>
        <w:tc>
          <w:tcPr>
            <w:tcW w:w="8105" w:type="dxa"/>
          </w:tcPr>
          <w:p w:rsidR="00A4216F" w:rsidRPr="00B25B34" w:rsidRDefault="00910B31" w:rsidP="00C44837">
            <w:pPr>
              <w:spacing w:line="276" w:lineRule="auto"/>
              <w:rPr>
                <w:rFonts w:ascii="黑体" w:eastAsia="黑体" w:hAnsi="黑体"/>
                <w:caps/>
                <w:color w:val="555555"/>
                <w:kern w:val="20"/>
                <w:sz w:val="20"/>
              </w:rPr>
            </w:pPr>
            <w:r w:rsidRPr="00B25B34">
              <w:rPr>
                <w:rFonts w:ascii="黑体" w:eastAsia="黑体" w:hAnsi="黑体" w:cs="微软雅黑" w:hint="eastAsia"/>
                <w:b/>
                <w:caps/>
                <w:color w:val="0D0D0D" w:themeColor="text1" w:themeTint="F2"/>
                <w:kern w:val="20"/>
                <w:sz w:val="20"/>
                <w:szCs w:val="16"/>
              </w:rPr>
              <w:t>工作性质</w:t>
            </w:r>
            <w:r w:rsidRPr="00B25B34">
              <w:rPr>
                <w:rFonts w:ascii="黑体" w:eastAsia="黑体" w:hAnsi="黑体" w:hint="eastAsia"/>
                <w:caps/>
                <w:color w:val="555555"/>
                <w:kern w:val="20"/>
                <w:sz w:val="20"/>
              </w:rPr>
              <w:t>：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实习工作</w:t>
            </w:r>
          </w:p>
          <w:p w:rsidR="00A4216F" w:rsidRPr="00B25B34" w:rsidRDefault="00A96610" w:rsidP="00C44837">
            <w:pPr>
              <w:spacing w:line="276" w:lineRule="auto"/>
              <w:rPr>
                <w:rFonts w:ascii="黑体" w:eastAsia="黑体" w:hAnsi="黑体"/>
                <w:caps/>
                <w:color w:val="555555"/>
                <w:kern w:val="20"/>
                <w:sz w:val="20"/>
              </w:rPr>
            </w:pPr>
            <w:r>
              <w:rPr>
                <w:rFonts w:ascii="黑体" w:eastAsia="黑体" w:hAnsi="黑体" w:cs="微软雅黑" w:hint="eastAsia"/>
                <w:b/>
                <w:caps/>
                <w:color w:val="0D0D0D" w:themeColor="text1" w:themeTint="F2"/>
                <w:kern w:val="20"/>
                <w:sz w:val="20"/>
                <w:szCs w:val="16"/>
              </w:rPr>
              <w:t>职位</w:t>
            </w:r>
            <w:r w:rsidR="00910B31" w:rsidRPr="00B25B34">
              <w:rPr>
                <w:rFonts w:ascii="黑体" w:eastAsia="黑体" w:hAnsi="黑体" w:hint="eastAsia"/>
                <w:caps/>
                <w:color w:val="555555"/>
                <w:kern w:val="20"/>
                <w:sz w:val="20"/>
              </w:rPr>
              <w:t>：</w:t>
            </w:r>
            <w:r w:rsidR="00910B31" w:rsidRPr="00BC7DAC">
              <w:rPr>
                <w:rFonts w:ascii="黑体" w:eastAsia="黑体" w:hAnsi="黑体" w:hint="eastAsia"/>
                <w:sz w:val="19"/>
                <w:szCs w:val="19"/>
              </w:rPr>
              <w:t>安卓开发实习生</w:t>
            </w:r>
          </w:p>
          <w:p w:rsidR="00A4216F" w:rsidRPr="00B25B34" w:rsidRDefault="00910B31" w:rsidP="00C44837">
            <w:pPr>
              <w:spacing w:line="276" w:lineRule="auto"/>
              <w:rPr>
                <w:rFonts w:ascii="黑体" w:eastAsia="黑体" w:hAnsi="黑体"/>
                <w:caps/>
                <w:color w:val="555555"/>
                <w:kern w:val="20"/>
                <w:sz w:val="20"/>
              </w:rPr>
            </w:pPr>
            <w:r w:rsidRPr="00B25B34">
              <w:rPr>
                <w:rFonts w:ascii="黑体" w:eastAsia="黑体" w:hAnsi="黑体" w:cs="微软雅黑"/>
                <w:b/>
                <w:caps/>
                <w:color w:val="0D0D0D" w:themeColor="text1" w:themeTint="F2"/>
                <w:kern w:val="20"/>
                <w:sz w:val="20"/>
                <w:szCs w:val="16"/>
              </w:rPr>
              <w:t>工作地区</w:t>
            </w:r>
            <w:r w:rsidRPr="00B25B34">
              <w:rPr>
                <w:rFonts w:ascii="黑体" w:eastAsia="黑体" w:hAnsi="黑体" w:hint="eastAsia"/>
                <w:caps/>
                <w:color w:val="555555"/>
                <w:kern w:val="20"/>
                <w:sz w:val="20"/>
              </w:rPr>
              <w:t>：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成都</w:t>
            </w:r>
          </w:p>
          <w:p w:rsidR="00910B31" w:rsidRPr="00982F96" w:rsidRDefault="00910B31" w:rsidP="00C44837">
            <w:pPr>
              <w:spacing w:line="276" w:lineRule="auto"/>
              <w:rPr>
                <w:rFonts w:ascii="黑体" w:eastAsia="黑体" w:hAnsi="黑体"/>
                <w:caps/>
                <w:color w:val="555555"/>
                <w:kern w:val="20"/>
                <w:sz w:val="16"/>
              </w:rPr>
            </w:pPr>
            <w:r w:rsidRPr="00B25B34">
              <w:rPr>
                <w:rFonts w:ascii="黑体" w:eastAsia="黑体" w:hAnsi="黑体" w:cs="微软雅黑"/>
                <w:b/>
                <w:caps/>
                <w:color w:val="0D0D0D" w:themeColor="text1" w:themeTint="F2"/>
                <w:kern w:val="20"/>
                <w:sz w:val="20"/>
                <w:szCs w:val="16"/>
              </w:rPr>
              <w:t>目前状况</w:t>
            </w:r>
            <w:r w:rsidRPr="00B25B34">
              <w:rPr>
                <w:rFonts w:ascii="黑体" w:eastAsia="黑体" w:hAnsi="黑体" w:hint="eastAsia"/>
                <w:caps/>
                <w:color w:val="555555"/>
                <w:kern w:val="20"/>
                <w:sz w:val="20"/>
              </w:rPr>
              <w:t>：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应届毕业生</w:t>
            </w:r>
          </w:p>
        </w:tc>
      </w:tr>
      <w:tr w:rsidR="003B3B62" w:rsidRPr="00982F96" w:rsidTr="00210E1B">
        <w:trPr>
          <w:cantSplit/>
        </w:trPr>
        <w:tc>
          <w:tcPr>
            <w:tcW w:w="1271" w:type="dxa"/>
          </w:tcPr>
          <w:p w:rsidR="00A163CE" w:rsidRPr="00B25B34" w:rsidRDefault="000E4C7D" w:rsidP="007515D3">
            <w:pPr>
              <w:pStyle w:val="1"/>
              <w:spacing w:line="276" w:lineRule="auto"/>
              <w:outlineLvl w:val="0"/>
              <w:rPr>
                <w:rFonts w:ascii="黑体" w:eastAsia="黑体" w:hAnsi="黑体"/>
                <w:sz w:val="20"/>
              </w:rPr>
            </w:pPr>
            <w:r w:rsidRPr="00B25B34"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  <w:t>自我评价</w:t>
            </w:r>
          </w:p>
        </w:tc>
        <w:tc>
          <w:tcPr>
            <w:tcW w:w="8105" w:type="dxa"/>
          </w:tcPr>
          <w:p w:rsidR="00A163CE" w:rsidRPr="00BC7DAC" w:rsidRDefault="001C72FA" w:rsidP="00F1359E">
            <w:pPr>
              <w:spacing w:line="276" w:lineRule="auto"/>
            </w:pPr>
            <w:r w:rsidRPr="004B34F0">
              <w:rPr>
                <w:rFonts w:ascii="黑体" w:eastAsia="黑体" w:hAnsi="黑体"/>
                <w:sz w:val="19"/>
                <w:szCs w:val="19"/>
              </w:rPr>
              <w:t>性格温和，些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许</w:t>
            </w:r>
            <w:r w:rsidRPr="004B34F0">
              <w:rPr>
                <w:rFonts w:ascii="黑体" w:eastAsia="黑体" w:hAnsi="黑体"/>
                <w:sz w:val="19"/>
                <w:szCs w:val="19"/>
              </w:rPr>
              <w:t>内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敛</w:t>
            </w:r>
            <w:r w:rsidRPr="004B34F0">
              <w:rPr>
                <w:rFonts w:ascii="黑体" w:eastAsia="黑体" w:hAnsi="黑体"/>
                <w:sz w:val="19"/>
                <w:szCs w:val="19"/>
              </w:rPr>
              <w:t>，不喜吵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闹</w:t>
            </w:r>
            <w:r w:rsidRPr="004B34F0">
              <w:rPr>
                <w:rFonts w:ascii="黑体" w:eastAsia="黑体" w:hAnsi="黑体"/>
                <w:sz w:val="19"/>
                <w:szCs w:val="19"/>
              </w:rPr>
              <w:t>，享受安静听歌写代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码</w:t>
            </w:r>
            <w:r w:rsidRPr="004B34F0">
              <w:rPr>
                <w:rFonts w:ascii="黑体" w:eastAsia="黑体" w:hAnsi="黑体"/>
                <w:sz w:val="19"/>
                <w:szCs w:val="19"/>
              </w:rPr>
              <w:t>；生活中待人真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诚</w:t>
            </w:r>
            <w:r w:rsidRPr="004B34F0">
              <w:rPr>
                <w:rFonts w:ascii="黑体" w:eastAsia="黑体" w:hAnsi="黑体"/>
                <w:sz w:val="19"/>
                <w:szCs w:val="19"/>
              </w:rPr>
              <w:t>，勤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奋认</w:t>
            </w:r>
            <w:r w:rsidR="00F1359E">
              <w:rPr>
                <w:rFonts w:ascii="黑体" w:eastAsia="黑体" w:hAnsi="黑体"/>
                <w:sz w:val="19"/>
                <w:szCs w:val="19"/>
              </w:rPr>
              <w:t>真</w:t>
            </w:r>
            <w:r w:rsidRPr="004B34F0">
              <w:rPr>
                <w:rFonts w:ascii="黑体" w:eastAsia="黑体" w:hAnsi="黑体"/>
                <w:sz w:val="19"/>
                <w:szCs w:val="19"/>
              </w:rPr>
              <w:t>；平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时</w:t>
            </w:r>
            <w:r w:rsidR="001B2A45">
              <w:rPr>
                <w:rFonts w:ascii="黑体" w:eastAsia="黑体" w:hAnsi="黑体"/>
                <w:sz w:val="19"/>
                <w:szCs w:val="19"/>
              </w:rPr>
              <w:t>会花费</w:t>
            </w:r>
            <w:r w:rsidR="00D650AD">
              <w:rPr>
                <w:rFonts w:ascii="黑体" w:eastAsia="黑体" w:hAnsi="黑体"/>
                <w:sz w:val="19"/>
                <w:szCs w:val="19"/>
              </w:rPr>
              <w:t>大量时间研读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专业书</w:t>
            </w:r>
            <w:r w:rsidRPr="004B34F0">
              <w:rPr>
                <w:rFonts w:ascii="黑体" w:eastAsia="黑体" w:hAnsi="黑体"/>
                <w:sz w:val="19"/>
                <w:szCs w:val="19"/>
              </w:rPr>
              <w:t>籍，写技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术</w:t>
            </w:r>
            <w:r w:rsidRPr="004B34F0">
              <w:rPr>
                <w:rFonts w:ascii="黑体" w:eastAsia="黑体" w:hAnsi="黑体"/>
                <w:sz w:val="19"/>
                <w:szCs w:val="19"/>
              </w:rPr>
              <w:t>博文，开源代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码</w:t>
            </w:r>
            <w:r w:rsidRPr="004B34F0">
              <w:rPr>
                <w:rFonts w:ascii="黑体" w:eastAsia="黑体" w:hAnsi="黑体"/>
                <w:sz w:val="19"/>
                <w:szCs w:val="19"/>
              </w:rPr>
              <w:t>；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还</w:t>
            </w:r>
            <w:r w:rsidRPr="004B34F0">
              <w:rPr>
                <w:rFonts w:ascii="黑体" w:eastAsia="黑体" w:hAnsi="黑体"/>
                <w:sz w:val="19"/>
                <w:szCs w:val="19"/>
              </w:rPr>
              <w:t>会看些散文日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记</w:t>
            </w:r>
            <w:r w:rsidRPr="004B34F0">
              <w:rPr>
                <w:rFonts w:ascii="黑体" w:eastAsia="黑体" w:hAnsi="黑体"/>
                <w:sz w:val="19"/>
                <w:szCs w:val="19"/>
              </w:rPr>
              <w:t>或是文学，心理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类书</w:t>
            </w:r>
            <w:r w:rsidRPr="004B34F0">
              <w:rPr>
                <w:rFonts w:ascii="黑体" w:eastAsia="黑体" w:hAnsi="黑体"/>
                <w:sz w:val="19"/>
                <w:szCs w:val="19"/>
              </w:rPr>
              <w:t>籍；空余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时间</w:t>
            </w:r>
            <w:r w:rsidRPr="004B34F0">
              <w:rPr>
                <w:rFonts w:ascii="黑体" w:eastAsia="黑体" w:hAnsi="黑体"/>
                <w:sz w:val="19"/>
                <w:szCs w:val="19"/>
              </w:rPr>
              <w:t>会抽小部分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时间进</w:t>
            </w:r>
            <w:r w:rsidRPr="004B34F0">
              <w:rPr>
                <w:rFonts w:ascii="黑体" w:eastAsia="黑体" w:hAnsi="黑体"/>
                <w:sz w:val="19"/>
                <w:szCs w:val="19"/>
              </w:rPr>
              <w:t>行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娱乐</w:t>
            </w:r>
            <w:r w:rsidRPr="004B34F0">
              <w:rPr>
                <w:rFonts w:ascii="黑体" w:eastAsia="黑体" w:hAnsi="黑体"/>
                <w:sz w:val="19"/>
                <w:szCs w:val="19"/>
              </w:rPr>
              <w:t>，和朋友打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篮</w:t>
            </w:r>
            <w:r w:rsidR="00B50901" w:rsidRPr="004B34F0">
              <w:rPr>
                <w:rFonts w:ascii="黑体" w:eastAsia="黑体" w:hAnsi="黑体"/>
                <w:sz w:val="19"/>
                <w:szCs w:val="19"/>
              </w:rPr>
              <w:t>球或是羽毛球</w:t>
            </w:r>
            <w:r w:rsidRPr="004B34F0">
              <w:rPr>
                <w:rFonts w:ascii="黑体" w:eastAsia="黑体" w:hAnsi="黑体"/>
                <w:sz w:val="19"/>
                <w:szCs w:val="19"/>
              </w:rPr>
              <w:t>；向往旅行游玩，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结</w:t>
            </w:r>
            <w:r w:rsidRPr="004B34F0">
              <w:rPr>
                <w:rFonts w:ascii="黑体" w:eastAsia="黑体" w:hAnsi="黑体"/>
                <w:sz w:val="19"/>
                <w:szCs w:val="19"/>
              </w:rPr>
              <w:t>交朋友，体</w:t>
            </w:r>
            <w:r w:rsidRPr="004B34F0">
              <w:rPr>
                <w:rFonts w:ascii="黑体" w:eastAsia="黑体" w:hAnsi="黑体" w:hint="eastAsia"/>
                <w:sz w:val="19"/>
                <w:szCs w:val="19"/>
              </w:rPr>
              <w:t>验</w:t>
            </w:r>
            <w:r w:rsidRPr="004B34F0">
              <w:rPr>
                <w:rFonts w:ascii="黑体" w:eastAsia="黑体" w:hAnsi="黑体"/>
                <w:sz w:val="19"/>
                <w:szCs w:val="19"/>
              </w:rPr>
              <w:t>各种新奇事物。</w:t>
            </w:r>
          </w:p>
        </w:tc>
      </w:tr>
      <w:tr w:rsidR="00A163CE" w:rsidRPr="00982F96" w:rsidTr="00210E1B">
        <w:trPr>
          <w:cantSplit/>
        </w:trPr>
        <w:tc>
          <w:tcPr>
            <w:tcW w:w="1271" w:type="dxa"/>
          </w:tcPr>
          <w:p w:rsidR="00A163CE" w:rsidRPr="00B25B34" w:rsidRDefault="000E4C7D" w:rsidP="007515D3">
            <w:pPr>
              <w:pStyle w:val="1"/>
              <w:spacing w:line="276" w:lineRule="auto"/>
              <w:outlineLvl w:val="0"/>
              <w:rPr>
                <w:rFonts w:ascii="黑体" w:eastAsia="黑体" w:hAnsi="黑体"/>
                <w:sz w:val="20"/>
              </w:rPr>
            </w:pPr>
            <w:r w:rsidRPr="00B25B34"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  <w:t>项目经验</w:t>
            </w:r>
          </w:p>
        </w:tc>
        <w:tc>
          <w:tcPr>
            <w:tcW w:w="8105" w:type="dxa"/>
          </w:tcPr>
          <w:p w:rsidR="00A163CE" w:rsidRPr="00BC7DAC" w:rsidRDefault="001C72FA" w:rsidP="00C44837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olor w:val="555555"/>
                <w:sz w:val="20"/>
                <w:szCs w:val="16"/>
              </w:rPr>
            </w:pPr>
            <w:r w:rsidRPr="00BC7DAC">
              <w:rPr>
                <w:rFonts w:ascii="黑体" w:eastAsia="黑体" w:hAnsi="黑体" w:cs="微软雅黑"/>
                <w:b/>
                <w:color w:val="0D0D0D" w:themeColor="text1" w:themeTint="F2"/>
                <w:sz w:val="20"/>
                <w:szCs w:val="16"/>
              </w:rPr>
              <w:t>时间</w:t>
            </w:r>
            <w:r w:rsidRPr="00BC7DAC">
              <w:rPr>
                <w:rFonts w:ascii="黑体" w:eastAsia="黑体" w:hAnsi="黑体" w:cs="微软雅黑" w:hint="eastAsia"/>
                <w:color w:val="555555"/>
                <w:sz w:val="20"/>
                <w:szCs w:val="16"/>
              </w:rPr>
              <w:t>：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2017/05 -- 2017/09</w:t>
            </w:r>
          </w:p>
          <w:p w:rsidR="001C72FA" w:rsidRPr="00BC7DAC" w:rsidRDefault="001C72FA" w:rsidP="00C44837">
            <w:pPr>
              <w:spacing w:line="276" w:lineRule="auto"/>
              <w:rPr>
                <w:rFonts w:ascii="黑体" w:eastAsia="黑体" w:hAnsi="黑体"/>
                <w:sz w:val="20"/>
                <w:szCs w:val="16"/>
              </w:rPr>
            </w:pPr>
            <w:r w:rsidRPr="00BC7DAC">
              <w:rPr>
                <w:rFonts w:ascii="黑体" w:eastAsia="黑体" w:hAnsi="黑体" w:cs="微软雅黑"/>
                <w:b/>
                <w:sz w:val="20"/>
                <w:szCs w:val="16"/>
              </w:rPr>
              <w:t>项目名称</w:t>
            </w:r>
            <w:r w:rsidRPr="00BC7DAC">
              <w:rPr>
                <w:rFonts w:ascii="黑体" w:eastAsia="黑体" w:hAnsi="黑体" w:cs="微软雅黑" w:hint="eastAsia"/>
                <w:sz w:val="20"/>
                <w:szCs w:val="16"/>
              </w:rPr>
              <w:t>：</w:t>
            </w:r>
            <w:r w:rsidR="00547BD6">
              <w:rPr>
                <w:rFonts w:ascii="黑体" w:eastAsia="黑体" w:hAnsi="黑体"/>
                <w:sz w:val="19"/>
                <w:szCs w:val="19"/>
              </w:rPr>
              <w:t>Android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本地音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乐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播放器</w:t>
            </w:r>
          </w:p>
          <w:p w:rsidR="00A163CE" w:rsidRPr="00BC7DAC" w:rsidRDefault="001C72FA" w:rsidP="00C44837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20"/>
                <w:szCs w:val="16"/>
              </w:rPr>
            </w:pPr>
            <w:r w:rsidRPr="00BC7DAC">
              <w:rPr>
                <w:rFonts w:ascii="黑体" w:eastAsia="黑体" w:hAnsi="黑体" w:cs="微软雅黑"/>
                <w:b/>
                <w:color w:val="0D0D0D" w:themeColor="text1" w:themeTint="F2"/>
                <w:sz w:val="20"/>
                <w:szCs w:val="16"/>
              </w:rPr>
              <w:t>责任描述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20"/>
                <w:szCs w:val="16"/>
              </w:rPr>
              <w:t>：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完成</w:t>
            </w:r>
            <w:r w:rsidR="00547BD6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App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整体架构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设计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，代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码编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写，</w:t>
            </w:r>
            <w:r w:rsidR="00547BD6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UI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设计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，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测试</w:t>
            </w:r>
            <w:r w:rsidR="00C92184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、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调试</w:t>
            </w:r>
            <w:r w:rsidR="00C92184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以及优化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，</w:t>
            </w:r>
            <w:bookmarkStart w:id="0" w:name="_GoBack"/>
            <w:bookmarkEnd w:id="0"/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开源到GitHub，撰写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总结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博客。</w:t>
            </w:r>
          </w:p>
          <w:p w:rsidR="00692E28" w:rsidRPr="00BC7DAC" w:rsidRDefault="001C72FA" w:rsidP="00C44837">
            <w:pPr>
              <w:spacing w:line="276" w:lineRule="auto"/>
              <w:rPr>
                <w:rFonts w:ascii="黑体" w:eastAsia="黑体" w:hAnsi="黑体"/>
                <w:sz w:val="19"/>
                <w:szCs w:val="19"/>
              </w:rPr>
            </w:pPr>
            <w:r w:rsidRPr="00BC7DAC">
              <w:rPr>
                <w:rFonts w:ascii="黑体" w:eastAsia="黑体" w:hAnsi="黑体" w:cs="微软雅黑" w:hint="eastAsia"/>
                <w:b/>
                <w:color w:val="0D0D0D" w:themeColor="text1" w:themeTint="F2"/>
                <w:kern w:val="20"/>
                <w:sz w:val="20"/>
              </w:rPr>
              <w:t>项</w:t>
            </w:r>
            <w:r w:rsidRPr="00BC7DAC">
              <w:rPr>
                <w:rFonts w:ascii="黑体" w:eastAsia="黑体" w:hAnsi="黑体" w:cs="MS Gothic" w:hint="eastAsia"/>
                <w:b/>
                <w:color w:val="0D0D0D" w:themeColor="text1" w:themeTint="F2"/>
                <w:kern w:val="20"/>
                <w:sz w:val="20"/>
              </w:rPr>
              <w:t>目</w:t>
            </w:r>
            <w:r w:rsidRPr="00BC7DAC">
              <w:rPr>
                <w:rFonts w:ascii="黑体" w:eastAsia="黑体" w:hAnsi="黑体" w:cs="微软雅黑" w:hint="eastAsia"/>
                <w:b/>
                <w:color w:val="0D0D0D" w:themeColor="text1" w:themeTint="F2"/>
                <w:kern w:val="20"/>
                <w:sz w:val="20"/>
              </w:rPr>
              <w:t>简</w:t>
            </w:r>
            <w:r w:rsidRPr="00BC7DAC">
              <w:rPr>
                <w:rFonts w:ascii="黑体" w:eastAsia="黑体" w:hAnsi="黑体" w:cs="MS Gothic" w:hint="eastAsia"/>
                <w:b/>
                <w:color w:val="0D0D0D" w:themeColor="text1" w:themeTint="F2"/>
                <w:kern w:val="20"/>
                <w:sz w:val="20"/>
              </w:rPr>
              <w:t>介</w:t>
            </w:r>
            <w:r w:rsidRPr="00BC7DAC">
              <w:rPr>
                <w:rFonts w:ascii="黑体" w:eastAsia="黑体" w:hAnsi="黑体" w:hint="eastAsia"/>
                <w:caps/>
                <w:sz w:val="20"/>
              </w:rPr>
              <w:t>：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独立开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发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的</w:t>
            </w:r>
            <w:r w:rsidR="0010571B" w:rsidRPr="00BC7DAC">
              <w:rPr>
                <w:rFonts w:ascii="黑体" w:eastAsia="黑体" w:hAnsi="黑体"/>
                <w:sz w:val="19"/>
                <w:szCs w:val="19"/>
              </w:rPr>
              <w:t>Android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本地音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乐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播放器，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应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用使用</w:t>
            </w:r>
            <w:r w:rsidR="00547BD6">
              <w:rPr>
                <w:rFonts w:ascii="黑体" w:eastAsia="黑体" w:hAnsi="黑体"/>
                <w:sz w:val="19"/>
                <w:szCs w:val="19"/>
              </w:rPr>
              <w:t>aidl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开启了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单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独的服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务进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程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负责处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理音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乐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播放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逻辑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，有完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备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的本地音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乐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播放功能。</w:t>
            </w:r>
          </w:p>
          <w:p w:rsidR="00697CFA" w:rsidRPr="00BC7DAC" w:rsidRDefault="001C72FA" w:rsidP="00C44837">
            <w:pPr>
              <w:spacing w:line="276" w:lineRule="auto"/>
              <w:rPr>
                <w:rFonts w:ascii="黑体" w:eastAsia="黑体" w:hAnsi="黑体"/>
                <w:sz w:val="19"/>
                <w:szCs w:val="19"/>
              </w:rPr>
            </w:pPr>
            <w:r w:rsidRPr="00BC7DAC">
              <w:rPr>
                <w:rFonts w:ascii="黑体" w:eastAsia="黑体" w:hAnsi="黑体" w:hint="eastAsia"/>
                <w:sz w:val="19"/>
                <w:szCs w:val="19"/>
              </w:rPr>
              <w:t>应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用支持的功能：通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过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耳机和通知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栏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快捷控制音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乐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播放、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创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建歌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单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、本地歌曲搜索、歌曲多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选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操作、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记忆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播放、自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动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切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换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到夜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间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模式、定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时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停止播放、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应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用主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题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自定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义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以及播放界面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风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格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选择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>等功能。</w:t>
            </w:r>
          </w:p>
          <w:p w:rsidR="001C72FA" w:rsidRPr="00BC7DAC" w:rsidRDefault="001C72FA" w:rsidP="00C44837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20"/>
                <w:szCs w:val="16"/>
              </w:rPr>
            </w:pPr>
          </w:p>
          <w:p w:rsidR="001C72FA" w:rsidRPr="00BC7DAC" w:rsidRDefault="001C72FA" w:rsidP="00C44837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olor w:val="555555"/>
                <w:sz w:val="20"/>
                <w:szCs w:val="16"/>
              </w:rPr>
            </w:pPr>
            <w:r w:rsidRPr="00BC7DAC">
              <w:rPr>
                <w:rFonts w:ascii="黑体" w:eastAsia="黑体" w:hAnsi="黑体" w:cs="微软雅黑"/>
                <w:b/>
                <w:color w:val="0D0D0D" w:themeColor="text1" w:themeTint="F2"/>
                <w:sz w:val="20"/>
                <w:szCs w:val="16"/>
              </w:rPr>
              <w:t>时间</w:t>
            </w:r>
            <w:r w:rsidRPr="00BC7DAC">
              <w:rPr>
                <w:rFonts w:ascii="黑体" w:eastAsia="黑体" w:hAnsi="黑体" w:cs="微软雅黑" w:hint="eastAsia"/>
                <w:color w:val="555555"/>
                <w:sz w:val="20"/>
                <w:szCs w:val="16"/>
              </w:rPr>
              <w:t>：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2016/12 -- 2017/01</w:t>
            </w:r>
          </w:p>
          <w:p w:rsidR="001C72FA" w:rsidRPr="00BC7DAC" w:rsidRDefault="001D2AA9" w:rsidP="00C44837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sz w:val="20"/>
                <w:szCs w:val="16"/>
              </w:rPr>
            </w:pPr>
            <w:r w:rsidRPr="00BC7DAC">
              <w:rPr>
                <w:rFonts w:ascii="黑体" w:eastAsia="黑体" w:hAnsi="黑体" w:cs="微软雅黑" w:hint="eastAsia"/>
                <w:b/>
                <w:color w:val="0D0D0D" w:themeColor="text1" w:themeTint="F2"/>
                <w:sz w:val="20"/>
                <w:szCs w:val="16"/>
              </w:rPr>
              <w:t>项目名称</w:t>
            </w:r>
            <w:r w:rsidR="001C72FA" w:rsidRPr="00BC7DAC">
              <w:rPr>
                <w:rFonts w:ascii="黑体" w:eastAsia="黑体" w:hAnsi="黑体" w:cs="微软雅黑" w:hint="eastAsia"/>
                <w:color w:val="555555"/>
                <w:sz w:val="20"/>
                <w:szCs w:val="16"/>
              </w:rPr>
              <w:t>：</w:t>
            </w:r>
            <w:r w:rsidR="001C72FA"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基于MPI的分布式文件系</w:t>
            </w:r>
            <w:r w:rsidR="001C72FA"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统</w:t>
            </w:r>
          </w:p>
          <w:p w:rsidR="002C6B11" w:rsidRPr="00BC7DAC" w:rsidRDefault="001C72FA" w:rsidP="00C44837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olor w:val="555555"/>
                <w:sz w:val="20"/>
                <w:szCs w:val="16"/>
              </w:rPr>
            </w:pPr>
            <w:r w:rsidRPr="00BC7DAC">
              <w:rPr>
                <w:rFonts w:ascii="黑体" w:eastAsia="黑体" w:hAnsi="黑体" w:cs="微软雅黑"/>
                <w:b/>
                <w:color w:val="0D0D0D" w:themeColor="text1" w:themeTint="F2"/>
                <w:sz w:val="20"/>
                <w:szCs w:val="16"/>
              </w:rPr>
              <w:t>责任描述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20"/>
                <w:szCs w:val="16"/>
              </w:rPr>
              <w:t>：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完成文件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传输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模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块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的开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发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，以及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测试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工作。</w:t>
            </w:r>
          </w:p>
          <w:p w:rsidR="001C72FA" w:rsidRPr="00B25B34" w:rsidRDefault="001C72FA" w:rsidP="00C44837">
            <w:pPr>
              <w:pStyle w:val="2"/>
              <w:spacing w:line="276" w:lineRule="auto"/>
              <w:outlineLvl w:val="1"/>
              <w:rPr>
                <w:rFonts w:ascii="黑体" w:eastAsia="黑体" w:hAnsi="黑体"/>
              </w:rPr>
            </w:pPr>
            <w:r w:rsidRPr="00BC7DAC">
              <w:rPr>
                <w:rFonts w:ascii="黑体" w:eastAsia="黑体" w:hAnsi="黑体" w:cs="微软雅黑"/>
                <w:b/>
                <w:color w:val="0D0D0D" w:themeColor="text1" w:themeTint="F2"/>
                <w:sz w:val="20"/>
                <w:szCs w:val="16"/>
              </w:rPr>
              <w:t>项目简介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20"/>
                <w:szCs w:val="16"/>
              </w:rPr>
              <w:t>：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该项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目属于一位研究生朋友的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毕业设计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，我和同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专业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的其它两位同学在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这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位朋友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导师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的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许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可下以学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习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和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辅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助开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发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的角色参与其中，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项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目是在</w:t>
            </w:r>
            <w:r w:rsidR="00547BD6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Linux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系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统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上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进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行开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发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的，开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发语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言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为</w:t>
            </w:r>
            <w:r w:rsidR="00FF50EB"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C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。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20"/>
              </w:rPr>
              <w:br/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系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统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的基本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实现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原理：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该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系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统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首先会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对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一份文件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进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行切割，然后将切割文件分布存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储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在多台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计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算机中，成功将一份文件分布存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储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后可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对这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份文件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进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行分布式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计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算，各个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计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算机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结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点只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对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自己持有的文件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进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行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计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算，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计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算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结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束后通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过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 xml:space="preserve"> MPI 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协议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将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结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果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汇总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到主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节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点，最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终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完成</w:t>
            </w:r>
            <w:r w:rsidRPr="00BC7DAC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  <w:sz w:val="19"/>
                <w:szCs w:val="19"/>
              </w:rPr>
              <w:t>计</w:t>
            </w:r>
            <w:r w:rsidRPr="00BC7DAC">
              <w:rPr>
                <w:rFonts w:ascii="黑体" w:eastAsia="黑体" w:hAnsi="黑体"/>
                <w:caps w:val="0"/>
                <w:color w:val="262626" w:themeColor="text1" w:themeTint="D9"/>
                <w:kern w:val="0"/>
                <w:sz w:val="19"/>
                <w:szCs w:val="19"/>
              </w:rPr>
              <w:t>算。</w:t>
            </w:r>
          </w:p>
        </w:tc>
      </w:tr>
      <w:tr w:rsidR="00340DAB" w:rsidRPr="00982F96" w:rsidTr="00210E1B">
        <w:trPr>
          <w:cantSplit/>
          <w:trHeight w:val="52"/>
        </w:trPr>
        <w:tc>
          <w:tcPr>
            <w:tcW w:w="1271" w:type="dxa"/>
          </w:tcPr>
          <w:p w:rsidR="00340DAB" w:rsidRPr="00B25B34" w:rsidRDefault="00340DAB" w:rsidP="00340DAB">
            <w:pPr>
              <w:pStyle w:val="1"/>
              <w:spacing w:line="276" w:lineRule="auto"/>
              <w:outlineLvl w:val="0"/>
              <w:rPr>
                <w:rFonts w:ascii="黑体" w:eastAsia="黑体" w:hAnsi="黑体"/>
                <w:sz w:val="20"/>
              </w:rPr>
            </w:pPr>
            <w:r w:rsidRPr="00B25B34">
              <w:rPr>
                <w:rFonts w:ascii="黑体" w:eastAsia="黑体" w:hAnsi="黑体" w:hint="eastAsia"/>
                <w:color w:val="0D0D0D" w:themeColor="text1" w:themeTint="F2"/>
                <w:sz w:val="20"/>
                <w:lang w:val="zh-CN" w:bidi="zh-CN"/>
              </w:rPr>
              <w:t>职业</w:t>
            </w:r>
            <w:r w:rsidRPr="00B25B34"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  <w:t>技能</w:t>
            </w:r>
          </w:p>
        </w:tc>
        <w:tc>
          <w:tcPr>
            <w:tcW w:w="8105" w:type="dxa"/>
          </w:tcPr>
          <w:p w:rsidR="00340DAB" w:rsidRPr="00982F96" w:rsidRDefault="00340DAB" w:rsidP="00340DAB">
            <w:pPr>
              <w:rPr>
                <w:rFonts w:ascii="黑体" w:eastAsia="黑体" w:hAnsi="黑体"/>
              </w:rPr>
            </w:pPr>
            <w:r w:rsidRPr="00BC7DAC">
              <w:rPr>
                <w:rFonts w:ascii="黑体" w:eastAsia="黑体" w:hAnsi="黑体" w:hint="eastAsia"/>
                <w:sz w:val="19"/>
                <w:szCs w:val="19"/>
              </w:rPr>
              <w:t>Android</w:t>
            </w:r>
            <w:r w:rsidRPr="00BC7DAC">
              <w:rPr>
                <w:rFonts w:ascii="黑体" w:eastAsia="黑体" w:hAnsi="黑体"/>
                <w:sz w:val="19"/>
                <w:szCs w:val="19"/>
              </w:rPr>
              <w:t xml:space="preserve"> Studio</w:t>
            </w:r>
            <w:r w:rsidRPr="00BC7DAC">
              <w:rPr>
                <w:rFonts w:ascii="黑体" w:eastAsia="黑体" w:hAnsi="黑体" w:hint="eastAsia"/>
                <w:sz w:val="19"/>
                <w:szCs w:val="19"/>
              </w:rPr>
              <w:t>、Git、MySQL、GitHub、Photoshop、会声会影</w:t>
            </w:r>
          </w:p>
        </w:tc>
      </w:tr>
      <w:tr w:rsidR="00340DAB" w:rsidRPr="00982F96" w:rsidTr="00210E1B">
        <w:trPr>
          <w:cantSplit/>
        </w:trPr>
        <w:tc>
          <w:tcPr>
            <w:tcW w:w="1271" w:type="dxa"/>
          </w:tcPr>
          <w:p w:rsidR="00340DAB" w:rsidRPr="00B25B34" w:rsidRDefault="00340DAB" w:rsidP="00340DAB">
            <w:pPr>
              <w:pStyle w:val="1"/>
              <w:spacing w:line="276" w:lineRule="auto"/>
              <w:outlineLvl w:val="0"/>
              <w:rPr>
                <w:rFonts w:ascii="黑体" w:eastAsia="黑体" w:hAnsi="黑体"/>
                <w:sz w:val="20"/>
              </w:rPr>
            </w:pPr>
            <w:r w:rsidRPr="00B25B34">
              <w:rPr>
                <w:rFonts w:ascii="黑体" w:eastAsia="黑体" w:hAnsi="黑体" w:hint="eastAsia"/>
                <w:color w:val="0D0D0D" w:themeColor="text1" w:themeTint="F2"/>
                <w:sz w:val="20"/>
                <w:lang w:val="zh-CN" w:bidi="zh-CN"/>
              </w:rPr>
              <w:t>其他</w:t>
            </w:r>
          </w:p>
        </w:tc>
        <w:tc>
          <w:tcPr>
            <w:tcW w:w="8105" w:type="dxa"/>
          </w:tcPr>
          <w:p w:rsidR="00E61074" w:rsidRPr="00B25B34" w:rsidRDefault="003C0B01" w:rsidP="00F36629">
            <w:pPr>
              <w:spacing w:line="360" w:lineRule="auto"/>
              <w:rPr>
                <w:rFonts w:ascii="黑体" w:eastAsia="黑体" w:hAnsi="黑体"/>
                <w:sz w:val="16"/>
              </w:rPr>
            </w:pPr>
            <w:r w:rsidRPr="00BC7DAC">
              <w:rPr>
                <w:rFonts w:ascii="黑体" w:eastAsia="黑体" w:hAnsi="黑体"/>
                <w:b/>
                <w:sz w:val="19"/>
                <w:szCs w:val="19"/>
              </w:rPr>
              <w:t>博客</w:t>
            </w:r>
            <w:r w:rsidRPr="00BC7DAC">
              <w:rPr>
                <w:rFonts w:ascii="黑体" w:eastAsia="黑体" w:hAnsi="黑体" w:hint="eastAsia"/>
                <w:b/>
                <w:sz w:val="19"/>
                <w:szCs w:val="19"/>
              </w:rPr>
              <w:t>：</w:t>
            </w:r>
            <w:r w:rsidR="00692E28" w:rsidRPr="00B25B34">
              <w:rPr>
                <w:rFonts w:ascii="黑体" w:eastAsia="黑体" w:hAnsi="黑体"/>
                <w:sz w:val="16"/>
              </w:rPr>
              <w:t>http://blog.csdn.net/aimeimeits</w:t>
            </w:r>
          </w:p>
          <w:p w:rsidR="00C44837" w:rsidRPr="00DF2CD4" w:rsidRDefault="003C0B01" w:rsidP="003C0B01">
            <w:pPr>
              <w:spacing w:line="276" w:lineRule="auto"/>
              <w:rPr>
                <w:rFonts w:ascii="黑体" w:eastAsia="黑体" w:hAnsi="黑体"/>
                <w:sz w:val="16"/>
              </w:rPr>
            </w:pPr>
            <w:r w:rsidRPr="00B25B34">
              <w:rPr>
                <w:rFonts w:ascii="黑体" w:eastAsia="黑体" w:hAnsi="黑体"/>
                <w:sz w:val="16"/>
              </w:rPr>
              <w:t>Android本地音</w:t>
            </w:r>
            <w:r w:rsidRPr="00B25B34">
              <w:rPr>
                <w:rFonts w:ascii="黑体" w:eastAsia="黑体" w:hAnsi="黑体" w:cs="微软雅黑" w:hint="eastAsia"/>
                <w:sz w:val="16"/>
              </w:rPr>
              <w:t>乐</w:t>
            </w:r>
            <w:r w:rsidRPr="00B25B34">
              <w:rPr>
                <w:rFonts w:ascii="黑体" w:eastAsia="黑体" w:hAnsi="黑体" w:cs="MS Gothic" w:hint="eastAsia"/>
                <w:sz w:val="16"/>
              </w:rPr>
              <w:t>播放器开源地址</w:t>
            </w:r>
            <w:r w:rsidRPr="00B25B34">
              <w:rPr>
                <w:rFonts w:ascii="黑体" w:eastAsia="黑体" w:hAnsi="黑体" w:hint="eastAsia"/>
                <w:sz w:val="16"/>
              </w:rPr>
              <w:t>：</w:t>
            </w:r>
            <w:r w:rsidRPr="00B25B34">
              <w:rPr>
                <w:rFonts w:ascii="黑体" w:eastAsia="黑体" w:hAnsi="黑体"/>
                <w:sz w:val="16"/>
              </w:rPr>
              <w:t>https://github.com/DuanJiaNing/Musicoco</w:t>
            </w:r>
          </w:p>
          <w:p w:rsidR="00BF4B34" w:rsidRPr="00BF4B34" w:rsidRDefault="00BF4B34" w:rsidP="00F36629">
            <w:pPr>
              <w:spacing w:line="360" w:lineRule="auto"/>
              <w:rPr>
                <w:rFonts w:ascii="黑体" w:eastAsia="黑体" w:hAnsi="黑体"/>
                <w:sz w:val="16"/>
                <w:szCs w:val="19"/>
              </w:rPr>
            </w:pPr>
            <w:r w:rsidRPr="00BF4B34">
              <w:rPr>
                <w:rFonts w:ascii="黑体" w:eastAsia="黑体" w:hAnsi="黑体"/>
                <w:sz w:val="16"/>
                <w:szCs w:val="19"/>
              </w:rPr>
              <w:t>Android恶意软件检测</w:t>
            </w:r>
            <w:r w:rsidR="007669BB">
              <w:rPr>
                <w:rFonts w:ascii="黑体" w:eastAsia="黑体" w:hAnsi="黑体"/>
                <w:sz w:val="16"/>
                <w:szCs w:val="19"/>
              </w:rPr>
              <w:t>系统</w:t>
            </w:r>
            <w:r w:rsidRPr="00BF4B34">
              <w:rPr>
                <w:rFonts w:ascii="黑体" w:eastAsia="黑体" w:hAnsi="黑体" w:hint="eastAsia"/>
                <w:sz w:val="16"/>
                <w:szCs w:val="19"/>
              </w:rPr>
              <w:t>：</w:t>
            </w:r>
            <w:r w:rsidRPr="00BF4B34">
              <w:rPr>
                <w:rFonts w:ascii="黑体" w:eastAsia="黑体" w:hAnsi="黑体"/>
                <w:sz w:val="16"/>
                <w:szCs w:val="19"/>
              </w:rPr>
              <w:t>https://github.com/DuanJiaNing/Decompile</w:t>
            </w:r>
          </w:p>
          <w:p w:rsidR="003C0B01" w:rsidRPr="00BF4B34" w:rsidRDefault="003C0B01" w:rsidP="003C0B01">
            <w:pPr>
              <w:spacing w:line="276" w:lineRule="auto"/>
              <w:rPr>
                <w:rFonts w:ascii="黑体" w:eastAsia="黑体" w:hAnsi="黑体"/>
                <w:b/>
                <w:sz w:val="11"/>
              </w:rPr>
            </w:pPr>
            <w:r w:rsidRPr="00BF4B34">
              <w:rPr>
                <w:rFonts w:ascii="黑体" w:eastAsia="黑体" w:hAnsi="黑体" w:hint="eastAsia"/>
                <w:b/>
                <w:sz w:val="16"/>
                <w:szCs w:val="19"/>
              </w:rPr>
              <w:t>Android自定义View</w:t>
            </w:r>
            <w:r w:rsidRPr="00BF4B34">
              <w:rPr>
                <w:rFonts w:ascii="黑体" w:eastAsia="黑体" w:hAnsi="黑体" w:hint="eastAsia"/>
                <w:b/>
                <w:sz w:val="11"/>
              </w:rPr>
              <w:t>：</w:t>
            </w:r>
          </w:p>
          <w:p w:rsidR="003C0B01" w:rsidRPr="00B25B34" w:rsidRDefault="001F3BE1" w:rsidP="003C0B01">
            <w:pPr>
              <w:spacing w:line="276" w:lineRule="auto"/>
              <w:rPr>
                <w:rFonts w:ascii="黑体" w:eastAsia="黑体" w:hAnsi="黑体"/>
                <w:sz w:val="15"/>
              </w:rPr>
            </w:pPr>
            <w:r w:rsidRPr="00B25B34">
              <w:rPr>
                <w:rFonts w:ascii="黑体" w:eastAsia="黑体" w:hAnsi="黑体"/>
                <w:sz w:val="15"/>
              </w:rPr>
              <w:t>ViewPager</w:t>
            </w:r>
            <w:r w:rsidR="003C0B01" w:rsidRPr="00B25B34">
              <w:rPr>
                <w:rFonts w:ascii="黑体" w:eastAsia="黑体" w:hAnsi="黑体"/>
                <w:sz w:val="15"/>
              </w:rPr>
              <w:t>指示器</w:t>
            </w:r>
            <w:r w:rsidR="003C0B01" w:rsidRPr="00B25B34">
              <w:rPr>
                <w:rFonts w:ascii="黑体" w:eastAsia="黑体" w:hAnsi="黑体" w:hint="eastAsia"/>
                <w:sz w:val="15"/>
              </w:rPr>
              <w:t>：</w:t>
            </w:r>
            <w:r w:rsidR="003C0B01" w:rsidRPr="00B25B34">
              <w:rPr>
                <w:rFonts w:ascii="黑体" w:eastAsia="黑体" w:hAnsi="黑体"/>
                <w:sz w:val="15"/>
              </w:rPr>
              <w:t>https://github.com/DuanJiaNing/IndicatorView</w:t>
            </w:r>
          </w:p>
          <w:p w:rsidR="003C0B01" w:rsidRPr="00B25B34" w:rsidRDefault="003C0B01" w:rsidP="003C0B01">
            <w:pPr>
              <w:spacing w:line="276" w:lineRule="auto"/>
              <w:rPr>
                <w:rFonts w:ascii="黑体" w:eastAsia="黑体" w:hAnsi="黑体"/>
                <w:sz w:val="15"/>
              </w:rPr>
            </w:pPr>
            <w:r w:rsidRPr="00B25B34">
              <w:rPr>
                <w:rFonts w:ascii="黑体" w:eastAsia="黑体" w:hAnsi="黑体"/>
                <w:sz w:val="15"/>
              </w:rPr>
              <w:t>颜色选取器</w:t>
            </w:r>
            <w:r w:rsidRPr="00B25B34">
              <w:rPr>
                <w:rFonts w:ascii="黑体" w:eastAsia="黑体" w:hAnsi="黑体" w:hint="eastAsia"/>
                <w:sz w:val="15"/>
              </w:rPr>
              <w:t>：</w:t>
            </w:r>
            <w:r w:rsidRPr="00B25B34">
              <w:rPr>
                <w:rFonts w:ascii="黑体" w:eastAsia="黑体" w:hAnsi="黑体"/>
                <w:sz w:val="15"/>
              </w:rPr>
              <w:t>https://github.com/DuanJiaNing/ColorPicker</w:t>
            </w:r>
          </w:p>
          <w:p w:rsidR="00340DAB" w:rsidRPr="007B2053" w:rsidRDefault="003C0B01" w:rsidP="003C0B01">
            <w:pPr>
              <w:spacing w:line="276" w:lineRule="auto"/>
              <w:rPr>
                <w:rFonts w:ascii="黑体" w:eastAsia="黑体" w:hAnsi="黑体"/>
                <w:sz w:val="13"/>
              </w:rPr>
            </w:pPr>
            <w:r w:rsidRPr="00B25B34">
              <w:rPr>
                <w:rFonts w:ascii="黑体" w:eastAsia="黑体" w:hAnsi="黑体" w:hint="eastAsia"/>
                <w:sz w:val="15"/>
              </w:rPr>
              <w:t>媒体</w:t>
            </w:r>
            <w:r w:rsidR="001F3BE1" w:rsidRPr="00B25B34">
              <w:rPr>
                <w:rFonts w:ascii="黑体" w:eastAsia="黑体" w:hAnsi="黑体" w:hint="eastAsia"/>
                <w:sz w:val="15"/>
              </w:rPr>
              <w:t>播放</w:t>
            </w:r>
            <w:r w:rsidRPr="00B25B34">
              <w:rPr>
                <w:rFonts w:ascii="黑体" w:eastAsia="黑体" w:hAnsi="黑体" w:hint="eastAsia"/>
                <w:sz w:val="15"/>
              </w:rPr>
              <w:t>控制控件：</w:t>
            </w:r>
            <w:r w:rsidRPr="00B25B34">
              <w:rPr>
                <w:rFonts w:ascii="黑体" w:eastAsia="黑体" w:hAnsi="黑体"/>
                <w:sz w:val="15"/>
              </w:rPr>
              <w:t>https://github.com/DuanJiaNing/MediaView</w:t>
            </w:r>
          </w:p>
        </w:tc>
      </w:tr>
    </w:tbl>
    <w:p w:rsidR="00A163CE" w:rsidRPr="007B2053" w:rsidRDefault="00A163CE" w:rsidP="007515D3">
      <w:pPr>
        <w:spacing w:line="276" w:lineRule="auto"/>
        <w:rPr>
          <w:rFonts w:ascii="黑体" w:eastAsia="黑体" w:hAnsi="黑体"/>
        </w:rPr>
      </w:pPr>
    </w:p>
    <w:sectPr w:rsidR="00A163CE" w:rsidRPr="007B2053" w:rsidSect="000F3AD6">
      <w:footerReference w:type="default" r:id="rId8"/>
      <w:pgSz w:w="11906" w:h="16838" w:code="9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8C6" w:rsidRDefault="005738C6">
      <w:pPr>
        <w:spacing w:after="0" w:line="240" w:lineRule="auto"/>
      </w:pPr>
      <w:r>
        <w:separator/>
      </w:r>
    </w:p>
  </w:endnote>
  <w:endnote w:type="continuationSeparator" w:id="0">
    <w:p w:rsidR="005738C6" w:rsidRDefault="00573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3CE" w:rsidRDefault="006A44B4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</w:instrText>
    </w:r>
    <w:r>
      <w:rPr>
        <w:lang w:val="zh-CN" w:bidi="zh-CN"/>
      </w:rPr>
      <w:fldChar w:fldCharType="separate"/>
    </w:r>
    <w:r w:rsidR="00BF4B34">
      <w:rPr>
        <w:noProof/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8C6" w:rsidRDefault="005738C6">
      <w:pPr>
        <w:spacing w:after="0" w:line="240" w:lineRule="auto"/>
      </w:pPr>
      <w:r>
        <w:separator/>
      </w:r>
    </w:p>
  </w:footnote>
  <w:footnote w:type="continuationSeparator" w:id="0">
    <w:p w:rsidR="005738C6" w:rsidRDefault="005738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31"/>
    <w:rsid w:val="00002C6D"/>
    <w:rsid w:val="000301E7"/>
    <w:rsid w:val="00055A63"/>
    <w:rsid w:val="00067716"/>
    <w:rsid w:val="00072652"/>
    <w:rsid w:val="00072E93"/>
    <w:rsid w:val="00095F0F"/>
    <w:rsid w:val="000C23A5"/>
    <w:rsid w:val="000E4C7D"/>
    <w:rsid w:val="000F3AD6"/>
    <w:rsid w:val="001010F0"/>
    <w:rsid w:val="0010571B"/>
    <w:rsid w:val="00121E88"/>
    <w:rsid w:val="00187C3B"/>
    <w:rsid w:val="001B2A45"/>
    <w:rsid w:val="001C72FA"/>
    <w:rsid w:val="001D2AA9"/>
    <w:rsid w:val="001E7295"/>
    <w:rsid w:val="001F3BE1"/>
    <w:rsid w:val="00202ED5"/>
    <w:rsid w:val="00210E1B"/>
    <w:rsid w:val="00212336"/>
    <w:rsid w:val="002744E6"/>
    <w:rsid w:val="002A7E94"/>
    <w:rsid w:val="002C6B11"/>
    <w:rsid w:val="003232E1"/>
    <w:rsid w:val="0033582E"/>
    <w:rsid w:val="00340DAB"/>
    <w:rsid w:val="003B3B62"/>
    <w:rsid w:val="003B6E0D"/>
    <w:rsid w:val="003C0B01"/>
    <w:rsid w:val="003F1EA8"/>
    <w:rsid w:val="00434C29"/>
    <w:rsid w:val="00495E65"/>
    <w:rsid w:val="004A696D"/>
    <w:rsid w:val="004B34F0"/>
    <w:rsid w:val="004D383B"/>
    <w:rsid w:val="00504614"/>
    <w:rsid w:val="00546C78"/>
    <w:rsid w:val="00547BD6"/>
    <w:rsid w:val="005738C6"/>
    <w:rsid w:val="005E2A9A"/>
    <w:rsid w:val="00654F51"/>
    <w:rsid w:val="00692E28"/>
    <w:rsid w:val="00697CFA"/>
    <w:rsid w:val="006A2BCD"/>
    <w:rsid w:val="006A44B4"/>
    <w:rsid w:val="006F14ED"/>
    <w:rsid w:val="00713309"/>
    <w:rsid w:val="00742091"/>
    <w:rsid w:val="00745E50"/>
    <w:rsid w:val="007515D3"/>
    <w:rsid w:val="0075231B"/>
    <w:rsid w:val="00753B1B"/>
    <w:rsid w:val="007669BB"/>
    <w:rsid w:val="007B08C3"/>
    <w:rsid w:val="007B2053"/>
    <w:rsid w:val="007D5B74"/>
    <w:rsid w:val="007D61C5"/>
    <w:rsid w:val="008310F3"/>
    <w:rsid w:val="008D2E49"/>
    <w:rsid w:val="008E431F"/>
    <w:rsid w:val="008E4360"/>
    <w:rsid w:val="00910B31"/>
    <w:rsid w:val="00955F13"/>
    <w:rsid w:val="00982F96"/>
    <w:rsid w:val="009B7F8C"/>
    <w:rsid w:val="009C28A4"/>
    <w:rsid w:val="009E4ACB"/>
    <w:rsid w:val="009E52FC"/>
    <w:rsid w:val="00A163CE"/>
    <w:rsid w:val="00A2131B"/>
    <w:rsid w:val="00A4216F"/>
    <w:rsid w:val="00A96610"/>
    <w:rsid w:val="00AC74FB"/>
    <w:rsid w:val="00B25B34"/>
    <w:rsid w:val="00B50901"/>
    <w:rsid w:val="00B76469"/>
    <w:rsid w:val="00B9348D"/>
    <w:rsid w:val="00BB67EA"/>
    <w:rsid w:val="00BC7DAC"/>
    <w:rsid w:val="00BD36E3"/>
    <w:rsid w:val="00BF47DA"/>
    <w:rsid w:val="00BF4B34"/>
    <w:rsid w:val="00C44837"/>
    <w:rsid w:val="00C92184"/>
    <w:rsid w:val="00C95337"/>
    <w:rsid w:val="00CC43CB"/>
    <w:rsid w:val="00D402C8"/>
    <w:rsid w:val="00D650AD"/>
    <w:rsid w:val="00DD7437"/>
    <w:rsid w:val="00DE5B76"/>
    <w:rsid w:val="00DF2CD4"/>
    <w:rsid w:val="00E148CF"/>
    <w:rsid w:val="00E16C32"/>
    <w:rsid w:val="00E61074"/>
    <w:rsid w:val="00E950F4"/>
    <w:rsid w:val="00EE22B2"/>
    <w:rsid w:val="00F12842"/>
    <w:rsid w:val="00F1359E"/>
    <w:rsid w:val="00F36629"/>
    <w:rsid w:val="00F808DC"/>
    <w:rsid w:val="00FC4CB5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59BC5-59AF-4274-BC96-C939A3D5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2">
    <w:name w:val="heading 2"/>
    <w:basedOn w:val="a"/>
    <w:link w:val="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3">
    <w:name w:val="heading 3"/>
    <w:basedOn w:val="a"/>
    <w:link w:val="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4">
    <w:name w:val="heading 4"/>
    <w:basedOn w:val="a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7">
    <w:name w:val="heading 7"/>
    <w:basedOn w:val="a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8">
    <w:name w:val="heading 8"/>
    <w:basedOn w:val="a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caps/>
      <w:kern w:val="20"/>
    </w:rPr>
  </w:style>
  <w:style w:type="character" w:customStyle="1" w:styleId="2Char">
    <w:name w:val="标题 2 Char"/>
    <w:basedOn w:val="a0"/>
    <w:link w:val="2"/>
    <w:uiPriority w:val="9"/>
    <w:rPr>
      <w:caps/>
      <w:color w:val="000000" w:themeColor="text1"/>
      <w:kern w:val="20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styleId="a4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5"/>
    <w:qFormat/>
    <w:rPr>
      <w:b/>
      <w:bCs/>
    </w:rPr>
  </w:style>
  <w:style w:type="character" w:customStyle="1" w:styleId="3Char">
    <w:name w:val="标题 3 Char"/>
    <w:basedOn w:val="a0"/>
    <w:link w:val="3"/>
    <w:uiPriority w:val="9"/>
    <w:rPr>
      <w:caps/>
      <w:color w:val="7F7F7F" w:themeColor="text1" w:themeTint="80"/>
      <w:szCs w:val="17"/>
    </w:rPr>
  </w:style>
  <w:style w:type="paragraph" w:customStyle="1" w:styleId="a6">
    <w:name w:val="姓名"/>
    <w:basedOn w:val="a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a7">
    <w:name w:val="Emphasis"/>
    <w:basedOn w:val="a0"/>
    <w:uiPriority w:val="4"/>
    <w:unhideWhenUsed/>
    <w:qFormat/>
    <w:rPr>
      <w:b/>
      <w:iCs w:val="0"/>
      <w:color w:val="0D0D0D" w:themeColor="text1" w:themeTint="F2"/>
    </w:rPr>
  </w:style>
  <w:style w:type="paragraph" w:styleId="a8">
    <w:name w:val="header"/>
    <w:basedOn w:val="a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页眉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Char0">
    <w:name w:val="页脚 Char"/>
    <w:basedOn w:val="a0"/>
    <w:link w:val="a9"/>
    <w:uiPriority w:val="99"/>
    <w:rPr>
      <w:b/>
      <w:bCs/>
      <w:caps/>
      <w:sz w:val="16"/>
      <w:szCs w:val="16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a">
    <w:name w:val="Intense Emphasis"/>
    <w:basedOn w:val="a0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ab">
    <w:name w:val="Intense Quote"/>
    <w:basedOn w:val="a"/>
    <w:next w:val="a"/>
    <w:link w:val="Char1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Char1">
    <w:name w:val="明显引用 Char"/>
    <w:basedOn w:val="a0"/>
    <w:link w:val="ab"/>
    <w:uiPriority w:val="30"/>
    <w:semiHidden/>
    <w:rPr>
      <w:i/>
      <w:iCs/>
    </w:rPr>
  </w:style>
  <w:style w:type="character" w:styleId="ac">
    <w:name w:val="Intense Reference"/>
    <w:basedOn w:val="a0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character" w:styleId="ad">
    <w:name w:val="Hyperlink"/>
    <w:basedOn w:val="a0"/>
    <w:uiPriority w:val="99"/>
    <w:unhideWhenUsed/>
    <w:rsid w:val="003F1EA8"/>
    <w:rPr>
      <w:color w:val="8EB61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5E1ACB01134BE38F71BC7F45BDF1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CA0C40-6379-48D1-9C12-DA27F94C9CA7}"/>
      </w:docPartPr>
      <w:docPartBody>
        <w:p w:rsidR="00B549DB" w:rsidRDefault="00AC2615" w:rsidP="00AC2615">
          <w:pPr>
            <w:pStyle w:val="DB5E1ACB01134BE38F71BC7F45BDF157"/>
          </w:pPr>
          <w:r w:rsidRPr="00753B1B">
            <w:rPr>
              <w:rFonts w:ascii="微软雅黑" w:eastAsia="微软雅黑" w:hAnsi="微软雅黑"/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15"/>
    <w:rsid w:val="000139EA"/>
    <w:rsid w:val="00416937"/>
    <w:rsid w:val="005B604F"/>
    <w:rsid w:val="00617EDD"/>
    <w:rsid w:val="008E350F"/>
    <w:rsid w:val="009C21EE"/>
    <w:rsid w:val="00A80A46"/>
    <w:rsid w:val="00AC2615"/>
    <w:rsid w:val="00B549DB"/>
    <w:rsid w:val="00C3348A"/>
    <w:rsid w:val="00E7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B7365C65FD439D99AEAED2D68A2DDD">
    <w:name w:val="19B7365C65FD439D99AEAED2D68A2DDD"/>
    <w:pPr>
      <w:widowControl w:val="0"/>
      <w:jc w:val="both"/>
    </w:pPr>
  </w:style>
  <w:style w:type="paragraph" w:customStyle="1" w:styleId="B9DE27B47D134AF1987D595B967A97FC">
    <w:name w:val="B9DE27B47D134AF1987D595B967A97FC"/>
    <w:pPr>
      <w:widowControl w:val="0"/>
      <w:jc w:val="both"/>
    </w:pPr>
  </w:style>
  <w:style w:type="paragraph" w:customStyle="1" w:styleId="3379C459336C4B1D960E6F3410C78C72">
    <w:name w:val="3379C459336C4B1D960E6F3410C78C72"/>
    <w:pPr>
      <w:widowControl w:val="0"/>
      <w:jc w:val="both"/>
    </w:pPr>
  </w:style>
  <w:style w:type="paragraph" w:customStyle="1" w:styleId="14C46CA343864AA8B74E630A0E13C355">
    <w:name w:val="14C46CA343864AA8B74E630A0E13C355"/>
    <w:pPr>
      <w:widowControl w:val="0"/>
      <w:jc w:val="both"/>
    </w:pPr>
  </w:style>
  <w:style w:type="paragraph" w:customStyle="1" w:styleId="5DB60F9CEA574C1CB95DAABEA0C63C54">
    <w:name w:val="5DB60F9CEA574C1CB95DAABEA0C63C54"/>
    <w:pPr>
      <w:widowControl w:val="0"/>
      <w:jc w:val="both"/>
    </w:pPr>
  </w:style>
  <w:style w:type="paragraph" w:customStyle="1" w:styleId="49F46CE2E7EC44C4AB938D29F7D2B709">
    <w:name w:val="49F46CE2E7EC44C4AB938D29F7D2B70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AC2615"/>
    <w:rPr>
      <w:color w:val="808080"/>
    </w:rPr>
  </w:style>
  <w:style w:type="paragraph" w:customStyle="1" w:styleId="F8AEB0435CF4486A8582130FC209394D">
    <w:name w:val="F8AEB0435CF4486A8582130FC209394D"/>
    <w:pPr>
      <w:widowControl w:val="0"/>
      <w:jc w:val="both"/>
    </w:pPr>
  </w:style>
  <w:style w:type="character" w:styleId="a4">
    <w:name w:val="Strong"/>
    <w:basedOn w:val="a0"/>
    <w:uiPriority w:val="5"/>
    <w:qFormat/>
    <w:rsid w:val="00AC2615"/>
    <w:rPr>
      <w:b/>
      <w:bCs/>
    </w:rPr>
  </w:style>
  <w:style w:type="paragraph" w:customStyle="1" w:styleId="50097FB5EDA24255ACF5DF8E0E9738B4">
    <w:name w:val="50097FB5EDA24255ACF5DF8E0E9738B4"/>
    <w:pPr>
      <w:widowControl w:val="0"/>
      <w:jc w:val="both"/>
    </w:pPr>
  </w:style>
  <w:style w:type="paragraph" w:customStyle="1" w:styleId="BC45AEE4CE1D47A99A4B49E65B88C550">
    <w:name w:val="BC45AEE4CE1D47A99A4B49E65B88C550"/>
    <w:pPr>
      <w:widowControl w:val="0"/>
      <w:jc w:val="both"/>
    </w:pPr>
  </w:style>
  <w:style w:type="paragraph" w:customStyle="1" w:styleId="4CC724BC1D2E47ACBC7A5E7731F30F09">
    <w:name w:val="4CC724BC1D2E47ACBC7A5E7731F30F09"/>
    <w:pPr>
      <w:widowControl w:val="0"/>
      <w:jc w:val="both"/>
    </w:pPr>
  </w:style>
  <w:style w:type="paragraph" w:customStyle="1" w:styleId="7073C330D7814C18BCBC18CDF05D077C">
    <w:name w:val="7073C330D7814C18BCBC18CDF05D077C"/>
    <w:pPr>
      <w:widowControl w:val="0"/>
      <w:jc w:val="both"/>
    </w:pPr>
  </w:style>
  <w:style w:type="paragraph" w:customStyle="1" w:styleId="A1D34E8FBB714E7483F282FD9909F144">
    <w:name w:val="A1D34E8FBB714E7483F282FD9909F144"/>
    <w:pPr>
      <w:widowControl w:val="0"/>
      <w:jc w:val="both"/>
    </w:pPr>
  </w:style>
  <w:style w:type="paragraph" w:customStyle="1" w:styleId="A303F732C50349E88CAC88C34C70D68D">
    <w:name w:val="A303F732C50349E88CAC88C34C70D68D"/>
    <w:pPr>
      <w:widowControl w:val="0"/>
      <w:jc w:val="both"/>
    </w:pPr>
  </w:style>
  <w:style w:type="paragraph" w:customStyle="1" w:styleId="1266F6EFD1BC4D13958C5E7954B75D8D">
    <w:name w:val="1266F6EFD1BC4D13958C5E7954B75D8D"/>
    <w:pPr>
      <w:widowControl w:val="0"/>
      <w:jc w:val="both"/>
    </w:pPr>
  </w:style>
  <w:style w:type="paragraph" w:customStyle="1" w:styleId="2E1B8B3EC13045CE8804D6BC50B552AD">
    <w:name w:val="2E1B8B3EC13045CE8804D6BC50B552AD"/>
    <w:pPr>
      <w:widowControl w:val="0"/>
      <w:jc w:val="both"/>
    </w:pPr>
  </w:style>
  <w:style w:type="paragraph" w:customStyle="1" w:styleId="C54CE559ABB54A4EB92FAEB101933AFE">
    <w:name w:val="C54CE559ABB54A4EB92FAEB101933AFE"/>
    <w:pPr>
      <w:widowControl w:val="0"/>
      <w:jc w:val="both"/>
    </w:pPr>
  </w:style>
  <w:style w:type="paragraph" w:customStyle="1" w:styleId="57AF02ADE10E49D9AEF50B315A482F43">
    <w:name w:val="57AF02ADE10E49D9AEF50B315A482F43"/>
    <w:pPr>
      <w:widowControl w:val="0"/>
      <w:jc w:val="both"/>
    </w:pPr>
  </w:style>
  <w:style w:type="paragraph" w:customStyle="1" w:styleId="7ED2B106CAB544CF89D5A4C81B736296">
    <w:name w:val="7ED2B106CAB544CF89D5A4C81B736296"/>
    <w:pPr>
      <w:widowControl w:val="0"/>
      <w:jc w:val="both"/>
    </w:pPr>
  </w:style>
  <w:style w:type="paragraph" w:customStyle="1" w:styleId="09E2BA55649C442E9A33074900D7625B">
    <w:name w:val="09E2BA55649C442E9A33074900D7625B"/>
    <w:pPr>
      <w:widowControl w:val="0"/>
      <w:jc w:val="both"/>
    </w:pPr>
  </w:style>
  <w:style w:type="paragraph" w:customStyle="1" w:styleId="53E3C214D3D74E1981BB2EB2D340FE7C">
    <w:name w:val="53E3C214D3D74E1981BB2EB2D340FE7C"/>
    <w:pPr>
      <w:widowControl w:val="0"/>
      <w:jc w:val="both"/>
    </w:pPr>
  </w:style>
  <w:style w:type="paragraph" w:customStyle="1" w:styleId="95988BB88F7B4CE492F1DFCF95ACF2E9">
    <w:name w:val="95988BB88F7B4CE492F1DFCF95ACF2E9"/>
    <w:pPr>
      <w:widowControl w:val="0"/>
      <w:jc w:val="both"/>
    </w:pPr>
  </w:style>
  <w:style w:type="paragraph" w:customStyle="1" w:styleId="B87669EF6374489CB5575805F25B67F7">
    <w:name w:val="B87669EF6374489CB5575805F25B67F7"/>
    <w:pPr>
      <w:widowControl w:val="0"/>
      <w:jc w:val="both"/>
    </w:pPr>
  </w:style>
  <w:style w:type="paragraph" w:customStyle="1" w:styleId="8FC57B17C52348CE85A1EC33E31F343D">
    <w:name w:val="8FC57B17C52348CE85A1EC33E31F343D"/>
    <w:pPr>
      <w:widowControl w:val="0"/>
      <w:jc w:val="both"/>
    </w:pPr>
  </w:style>
  <w:style w:type="paragraph" w:customStyle="1" w:styleId="CBE6E4B9E8A64D5AB10D548DAA5763F1">
    <w:name w:val="CBE6E4B9E8A64D5AB10D548DAA5763F1"/>
    <w:rsid w:val="00AC2615"/>
    <w:pPr>
      <w:widowControl w:val="0"/>
      <w:jc w:val="both"/>
    </w:pPr>
  </w:style>
  <w:style w:type="paragraph" w:customStyle="1" w:styleId="FB1408C2FEBA432B99AE5004BA3D3771">
    <w:name w:val="FB1408C2FEBA432B99AE5004BA3D3771"/>
    <w:rsid w:val="00AC2615"/>
    <w:pPr>
      <w:widowControl w:val="0"/>
      <w:jc w:val="both"/>
    </w:pPr>
  </w:style>
  <w:style w:type="paragraph" w:customStyle="1" w:styleId="81014CC0C69E4F1D889992C70EAEF13B">
    <w:name w:val="81014CC0C69E4F1D889992C70EAEF13B"/>
    <w:rsid w:val="00AC2615"/>
    <w:pPr>
      <w:widowControl w:val="0"/>
      <w:jc w:val="both"/>
    </w:pPr>
  </w:style>
  <w:style w:type="paragraph" w:customStyle="1" w:styleId="F3DE5A29E7934358A504FF84575E22FA">
    <w:name w:val="F3DE5A29E7934358A504FF84575E22FA"/>
    <w:rsid w:val="00AC2615"/>
    <w:pPr>
      <w:widowControl w:val="0"/>
      <w:jc w:val="both"/>
    </w:pPr>
  </w:style>
  <w:style w:type="paragraph" w:customStyle="1" w:styleId="BE0BB93AE6EC4B368D176F4B6012331F">
    <w:name w:val="BE0BB93AE6EC4B368D176F4B6012331F"/>
    <w:rsid w:val="00AC2615"/>
    <w:pPr>
      <w:widowControl w:val="0"/>
      <w:jc w:val="both"/>
    </w:pPr>
  </w:style>
  <w:style w:type="paragraph" w:customStyle="1" w:styleId="C983420DA674423D9146734761FFE830">
    <w:name w:val="C983420DA674423D9146734761FFE830"/>
    <w:rsid w:val="00AC2615"/>
    <w:pPr>
      <w:widowControl w:val="0"/>
      <w:jc w:val="both"/>
    </w:pPr>
  </w:style>
  <w:style w:type="paragraph" w:customStyle="1" w:styleId="A8A5367B4F634792908D808A0A55FC21">
    <w:name w:val="A8A5367B4F634792908D808A0A55FC21"/>
    <w:rsid w:val="00AC2615"/>
    <w:pPr>
      <w:widowControl w:val="0"/>
      <w:jc w:val="both"/>
    </w:pPr>
  </w:style>
  <w:style w:type="paragraph" w:customStyle="1" w:styleId="96FC7CE2E72C40F1A37822836FE18BE2">
    <w:name w:val="96FC7CE2E72C40F1A37822836FE18BE2"/>
    <w:rsid w:val="00AC2615"/>
    <w:pPr>
      <w:widowControl w:val="0"/>
      <w:jc w:val="both"/>
    </w:pPr>
  </w:style>
  <w:style w:type="paragraph" w:customStyle="1" w:styleId="DEC56CD23C9B4713B737BE2356FA04DB">
    <w:name w:val="DEC56CD23C9B4713B737BE2356FA04DB"/>
    <w:rsid w:val="00AC2615"/>
    <w:pPr>
      <w:widowControl w:val="0"/>
      <w:jc w:val="both"/>
    </w:pPr>
  </w:style>
  <w:style w:type="paragraph" w:customStyle="1" w:styleId="69A5882CDFED44FAB43BD727FF1B569A">
    <w:name w:val="69A5882CDFED44FAB43BD727FF1B569A"/>
    <w:rsid w:val="00AC2615"/>
    <w:pPr>
      <w:widowControl w:val="0"/>
      <w:jc w:val="both"/>
    </w:pPr>
  </w:style>
  <w:style w:type="paragraph" w:customStyle="1" w:styleId="AF2BDCF71650471B834C0F72D34FB2C8">
    <w:name w:val="AF2BDCF71650471B834C0F72D34FB2C8"/>
    <w:rsid w:val="00AC2615"/>
    <w:pPr>
      <w:widowControl w:val="0"/>
      <w:jc w:val="both"/>
    </w:pPr>
  </w:style>
  <w:style w:type="paragraph" w:customStyle="1" w:styleId="B4C0CB4875C94906B0F61B13EB2B9CC8">
    <w:name w:val="B4C0CB4875C94906B0F61B13EB2B9CC8"/>
    <w:rsid w:val="00AC2615"/>
    <w:pPr>
      <w:widowControl w:val="0"/>
      <w:jc w:val="both"/>
    </w:pPr>
  </w:style>
  <w:style w:type="paragraph" w:customStyle="1" w:styleId="523D7838E89643FF834D0943A360C6B2">
    <w:name w:val="523D7838E89643FF834D0943A360C6B2"/>
    <w:rsid w:val="00AC2615"/>
    <w:pPr>
      <w:widowControl w:val="0"/>
      <w:jc w:val="both"/>
    </w:pPr>
  </w:style>
  <w:style w:type="paragraph" w:customStyle="1" w:styleId="8BD9AC631CDF4640BA48184F7738552F">
    <w:name w:val="8BD9AC631CDF4640BA48184F7738552F"/>
    <w:rsid w:val="00AC2615"/>
    <w:pPr>
      <w:widowControl w:val="0"/>
      <w:jc w:val="both"/>
    </w:pPr>
  </w:style>
  <w:style w:type="paragraph" w:customStyle="1" w:styleId="2DC2F6FD66474357A61FCDB106C8BD7C">
    <w:name w:val="2DC2F6FD66474357A61FCDB106C8BD7C"/>
    <w:rsid w:val="00AC2615"/>
    <w:pPr>
      <w:widowControl w:val="0"/>
      <w:jc w:val="both"/>
    </w:pPr>
  </w:style>
  <w:style w:type="paragraph" w:customStyle="1" w:styleId="0DB7CC20913346DAA99E7ED696E06B43">
    <w:name w:val="0DB7CC20913346DAA99E7ED696E06B43"/>
    <w:rsid w:val="00AC2615"/>
    <w:pPr>
      <w:widowControl w:val="0"/>
      <w:jc w:val="both"/>
    </w:pPr>
  </w:style>
  <w:style w:type="paragraph" w:customStyle="1" w:styleId="E1C84CD0B34A4606A7CBA6446377EA70">
    <w:name w:val="E1C84CD0B34A4606A7CBA6446377EA70"/>
    <w:rsid w:val="00AC2615"/>
    <w:pPr>
      <w:widowControl w:val="0"/>
      <w:jc w:val="both"/>
    </w:pPr>
  </w:style>
  <w:style w:type="paragraph" w:customStyle="1" w:styleId="C626918AE5A346738E54597063B949EE">
    <w:name w:val="C626918AE5A346738E54597063B949EE"/>
    <w:rsid w:val="00AC2615"/>
    <w:pPr>
      <w:widowControl w:val="0"/>
      <w:jc w:val="both"/>
    </w:pPr>
  </w:style>
  <w:style w:type="paragraph" w:customStyle="1" w:styleId="299F0CAF7422495D983FE04F284F5B02">
    <w:name w:val="299F0CAF7422495D983FE04F284F5B02"/>
    <w:rsid w:val="00AC2615"/>
    <w:pPr>
      <w:widowControl w:val="0"/>
      <w:jc w:val="both"/>
    </w:pPr>
  </w:style>
  <w:style w:type="paragraph" w:customStyle="1" w:styleId="81185172971E44B6879CB1304676F06B">
    <w:name w:val="81185172971E44B6879CB1304676F06B"/>
    <w:rsid w:val="00AC2615"/>
    <w:pPr>
      <w:widowControl w:val="0"/>
      <w:jc w:val="both"/>
    </w:pPr>
  </w:style>
  <w:style w:type="paragraph" w:customStyle="1" w:styleId="771D4790B66F4D8395DE7CFBA99FDBAB">
    <w:name w:val="771D4790B66F4D8395DE7CFBA99FDBAB"/>
    <w:rsid w:val="00AC2615"/>
    <w:pPr>
      <w:widowControl w:val="0"/>
      <w:jc w:val="both"/>
    </w:pPr>
  </w:style>
  <w:style w:type="paragraph" w:customStyle="1" w:styleId="DB5E1ACB01134BE38F71BC7F45BDF157">
    <w:name w:val="DB5E1ACB01134BE38F71BC7F45BDF157"/>
    <w:rsid w:val="00AC261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195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段佳宁</dc:creator>
  <cp:keywords/>
  <dc:description/>
  <cp:lastModifiedBy>2213994603@qq.com</cp:lastModifiedBy>
  <cp:revision>128</cp:revision>
  <dcterms:created xsi:type="dcterms:W3CDTF">2017-09-06T09:40:00Z</dcterms:created>
  <dcterms:modified xsi:type="dcterms:W3CDTF">2017-09-06T13:23:00Z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